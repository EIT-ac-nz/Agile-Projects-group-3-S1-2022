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E4A89" w14:textId="0592C81F" w:rsidR="00E25782" w:rsidRPr="000547C0" w:rsidRDefault="00ED3BB1" w:rsidP="00E25782">
      <w:pPr>
        <w:pStyle w:val="Titl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 xml:space="preserve">Practical Project - Iteration </w:t>
      </w:r>
      <w:r w:rsidR="00C6001B">
        <w:rPr>
          <w:rFonts w:asciiTheme="minorHAnsi" w:hAnsiTheme="minorHAnsi" w:cstheme="minorHAnsi"/>
          <w:color w:val="1F497D" w:themeColor="text2"/>
        </w:rPr>
        <w:t>1</w:t>
      </w:r>
    </w:p>
    <w:p w14:paraId="6AA03528" w14:textId="430DE8BD" w:rsidR="00B777C6" w:rsidRPr="0020000C" w:rsidRDefault="00F03EE3" w:rsidP="00E25782">
      <w:pPr>
        <w:pStyle w:val="Title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="00E25782" w:rsidRPr="0020000C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="0020000C" w:rsidRP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0"/>
        <w:gridCol w:w="4364"/>
      </w:tblGrid>
      <w:tr w:rsidR="002B2D13" w:rsidRPr="000547C0" w14:paraId="771239B5" w14:textId="77777777" w:rsidTr="00B777C6">
        <w:tc>
          <w:tcPr>
            <w:tcW w:w="5932" w:type="dxa"/>
          </w:tcPr>
          <w:p w14:paraId="44DD3F9B" w14:textId="77777777" w:rsidR="00E25782" w:rsidRDefault="00E25782">
            <w:pPr>
              <w:pStyle w:val="Title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14:paraId="6DA83CAA" w14:textId="043A1FA9" w:rsidR="00B777C6" w:rsidRPr="00E25782" w:rsidRDefault="00E25782">
            <w:pPr>
              <w:pStyle w:val="Title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p w14:paraId="6A2C30AE" w14:textId="65752368" w:rsidR="00D62E01" w:rsidRPr="000547C0" w:rsidRDefault="008731C5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15/02/2022</w:t>
            </w:r>
          </w:p>
          <w:p w14:paraId="3C5464D8" w14:textId="2D98B4B3" w:rsidR="00D62E01" w:rsidRPr="000547C0" w:rsidRDefault="008731C5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4.30P.M</w:t>
            </w:r>
          </w:p>
          <w:p w14:paraId="0CAD7FF3" w14:textId="5F234F9D" w:rsidR="002B2D13" w:rsidRPr="000547C0" w:rsidRDefault="00EC0EF7" w:rsidP="00D62E01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C145 Room</w:t>
            </w:r>
          </w:p>
        </w:tc>
      </w:tr>
    </w:tbl>
    <w:tbl>
      <w:tblPr>
        <w:tblStyle w:val="PlainTable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="00B777C6" w:rsidRPr="000547C0" w14:paraId="5F698B41" w14:textId="77777777" w:rsidTr="00212D56">
        <w:tc>
          <w:tcPr>
            <w:tcW w:w="10408" w:type="dxa"/>
            <w:gridSpan w:val="4"/>
            <w:tcMar>
              <w:top w:w="144" w:type="dxa"/>
            </w:tcMar>
          </w:tcPr>
          <w:p w14:paraId="2F7966CD" w14:textId="1F876272" w:rsidR="00B777C6" w:rsidRPr="000547C0" w:rsidRDefault="00B777C6" w:rsidP="00B777C6">
            <w:pPr>
              <w:jc w:val="center"/>
              <w:rPr>
                <w:rFonts w:cstheme="minorHAnsi"/>
                <w:color w:val="1F497D" w:themeColor="text2"/>
              </w:rPr>
            </w:pPr>
          </w:p>
        </w:tc>
      </w:tr>
      <w:tr w:rsidR="002B2D13" w:rsidRPr="000547C0" w14:paraId="6F711279" w14:textId="77777777" w:rsidTr="00212D56">
        <w:tc>
          <w:tcPr>
            <w:tcW w:w="2128" w:type="dxa"/>
            <w:tcMar>
              <w:top w:w="144" w:type="dxa"/>
            </w:tcMar>
          </w:tcPr>
          <w:p w14:paraId="113CC9F2" w14:textId="06CDA996" w:rsidR="002B2D13" w:rsidRPr="000547C0" w:rsidRDefault="001C4533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14:paraId="641BFFAF" w14:textId="1AE6CF59" w:rsidR="002B2D13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  <w:tc>
          <w:tcPr>
            <w:tcW w:w="1779" w:type="dxa"/>
            <w:tcMar>
              <w:top w:w="144" w:type="dxa"/>
            </w:tcMar>
          </w:tcPr>
          <w:p w14:paraId="212CD450" w14:textId="46D5DDB8" w:rsidR="002B2D13" w:rsidRPr="000547C0" w:rsidRDefault="000547C0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 w14:paraId="4FD9BE94" w14:textId="46F38445" w:rsidR="002B2D13" w:rsidRPr="000547C0" w:rsidRDefault="007A2BDE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The Creators</w:t>
            </w:r>
          </w:p>
        </w:tc>
      </w:tr>
      <w:tr w:rsidR="002B2D13" w:rsidRPr="000547C0" w14:paraId="0EA66E5E" w14:textId="77777777" w:rsidTr="00212D56">
        <w:tc>
          <w:tcPr>
            <w:tcW w:w="2128" w:type="dxa"/>
          </w:tcPr>
          <w:p w14:paraId="5FDE9C93" w14:textId="6D6C8FBB" w:rsidR="002B2D13" w:rsidRPr="000547C0" w:rsidRDefault="001C4533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 w14:paraId="7A298D8A" w14:textId="3096FCC5" w:rsidR="002B2D13" w:rsidRPr="000547C0" w:rsidRDefault="00F52F72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  <w:tc>
          <w:tcPr>
            <w:tcW w:w="1779" w:type="dxa"/>
          </w:tcPr>
          <w:p w14:paraId="2727D4AE" w14:textId="75550570" w:rsidR="002B2D13" w:rsidRPr="000547C0" w:rsidRDefault="007A2BDE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Notetaker</w:t>
            </w:r>
          </w:p>
        </w:tc>
        <w:tc>
          <w:tcPr>
            <w:tcW w:w="3318" w:type="dxa"/>
          </w:tcPr>
          <w:p w14:paraId="3E16E044" w14:textId="2313D0F3" w:rsidR="002B2D13" w:rsidRPr="000547C0" w:rsidRDefault="00F52F72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Katherine Mulder</w:t>
            </w:r>
          </w:p>
        </w:tc>
      </w:tr>
      <w:tr w:rsidR="00212D56" w:rsidRPr="000547C0" w14:paraId="509CD466" w14:textId="77777777" w:rsidTr="00212D56">
        <w:tc>
          <w:tcPr>
            <w:tcW w:w="2128" w:type="dxa"/>
          </w:tcPr>
          <w:p w14:paraId="4B289DF6" w14:textId="09EF14CA" w:rsidR="00212D56" w:rsidRPr="000547C0" w:rsidRDefault="00C6001B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 w14:paraId="240AE26A" w14:textId="147567DC" w:rsidR="00212D56" w:rsidRPr="000547C0" w:rsidRDefault="00F52F72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Shaniece Eagan, Katherine Mulder</w:t>
            </w:r>
          </w:p>
        </w:tc>
      </w:tr>
      <w:tr w:rsidR="00212D56" w:rsidRPr="000547C0" w14:paraId="68376BDD" w14:textId="77777777" w:rsidTr="00212D56">
        <w:tc>
          <w:tcPr>
            <w:tcW w:w="2128" w:type="dxa"/>
          </w:tcPr>
          <w:p w14:paraId="1FE0492D" w14:textId="018ED944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 w14:paraId="7A63F83E" w14:textId="79EA15D8" w:rsidR="00212D56" w:rsidRPr="000547C0" w:rsidRDefault="00F52F72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212D56" w:rsidRPr="000547C0" w14:paraId="14D58E6E" w14:textId="77777777" w:rsidTr="00212D56">
        <w:trPr>
          <w:trHeight w:val="430"/>
        </w:trPr>
        <w:tc>
          <w:tcPr>
            <w:tcW w:w="2128" w:type="dxa"/>
          </w:tcPr>
          <w:p w14:paraId="742BFBA8" w14:textId="0D5B8AE9" w:rsidR="00212D56" w:rsidRPr="000547C0" w:rsidRDefault="00C6001B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 w14:paraId="5662514B" w14:textId="010116C2" w:rsidR="00212D56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 w:rsidR="000547C0" w:rsidRPr="000547C0" w14:paraId="20BB3048" w14:textId="77777777" w:rsidTr="00212D56">
        <w:trPr>
          <w:trHeight w:val="430"/>
        </w:trPr>
        <w:tc>
          <w:tcPr>
            <w:tcW w:w="2128" w:type="dxa"/>
          </w:tcPr>
          <w:p w14:paraId="127F0B39" w14:textId="3CF4E9E3" w:rsidR="000547C0" w:rsidRPr="000547C0" w:rsidRDefault="000547C0" w:rsidP="000547C0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 w14:paraId="5AEA310C" w14:textId="26EEC015" w:rsidR="000547C0" w:rsidRPr="000547C0" w:rsidRDefault="00F52F72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 xml:space="preserve">Identify the </w:t>
            </w:r>
            <w:r w:rsidR="00135C7F">
              <w:rPr>
                <w:rFonts w:cstheme="minorHAnsi"/>
              </w:rPr>
              <w:t>requirement</w:t>
            </w:r>
          </w:p>
          <w:p w14:paraId="39171A8F" w14:textId="77777777" w:rsidR="000547C0" w:rsidRDefault="00135C7F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Planning the project</w:t>
            </w:r>
          </w:p>
          <w:p w14:paraId="2EDE499F" w14:textId="4924C33A" w:rsidR="00135C7F" w:rsidRPr="000547C0" w:rsidRDefault="00135C7F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Developing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/>
      <w:sdtContent>
        <w:p w14:paraId="20508BDE" w14:textId="77777777" w:rsidR="002B2D13" w:rsidRPr="000547C0" w:rsidRDefault="006344A8" w:rsidP="00E25782">
          <w:pPr>
            <w:pStyle w:val="Heading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0547C0" w14:paraId="5256CEC7" w14:textId="77777777" w:rsidTr="00D62E01">
        <w:tc>
          <w:tcPr>
            <w:tcW w:w="1620" w:type="dxa"/>
          </w:tcPr>
          <w:p w14:paraId="4D1293BF" w14:textId="2BA96C5B" w:rsidR="002B2D13" w:rsidRPr="00EC0EF7" w:rsidRDefault="001C4533">
            <w:pPr>
              <w:pStyle w:val="Heading2"/>
              <w:rPr>
                <w:rFonts w:asciiTheme="minorHAnsi" w:hAnsiTheme="minorHAnsi" w:cstheme="minorHAnsi"/>
                <w:i/>
                <w:iCs w:val="0"/>
              </w:rPr>
            </w:pPr>
            <w:bookmarkStart w:id="0" w:name="MinuteItems"/>
            <w:bookmarkStart w:id="1" w:name="MinuteTopicSection"/>
            <w:bookmarkEnd w:id="0"/>
            <w:r w:rsidRPr="00EC0EF7">
              <w:rPr>
                <w:rFonts w:asciiTheme="minorHAnsi" w:hAnsiTheme="minorHAnsi" w:cstheme="minorHAnsi"/>
                <w:i/>
                <w:iCs w:val="0"/>
              </w:rPr>
              <w:t>Agenda Item 1:</w:t>
            </w:r>
          </w:p>
        </w:tc>
        <w:tc>
          <w:tcPr>
            <w:tcW w:w="4970" w:type="dxa"/>
          </w:tcPr>
          <w:p w14:paraId="5CBAE6E5" w14:textId="1FEB4B56" w:rsidR="002B2D13" w:rsidRPr="000547C0" w:rsidRDefault="00135C7F">
            <w:pPr>
              <w:rPr>
                <w:rFonts w:cstheme="minorHAnsi"/>
              </w:rPr>
            </w:pPr>
            <w:r>
              <w:rPr>
                <w:rFonts w:cstheme="minorHAnsi"/>
              </w:rPr>
              <w:t>Identify The Requirements</w:t>
            </w:r>
          </w:p>
        </w:tc>
        <w:tc>
          <w:tcPr>
            <w:tcW w:w="1324" w:type="dxa"/>
          </w:tcPr>
          <w:p w14:paraId="0938B73C" w14:textId="77777777" w:rsidR="002B2D13" w:rsidRPr="000547C0" w:rsidRDefault="00C6001B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5FDA3CAE" w14:textId="78F6759D" w:rsidR="002B2D13" w:rsidRPr="000547C0" w:rsidRDefault="007E7432">
            <w:pPr>
              <w:rPr>
                <w:rFonts w:cstheme="minorHAnsi"/>
              </w:rPr>
            </w:pPr>
            <w:r>
              <w:rPr>
                <w:rFonts w:cstheme="minorHAnsi"/>
              </w:rPr>
              <w:t>Katherine Mulder</w:t>
            </w:r>
          </w:p>
        </w:tc>
      </w:tr>
    </w:tbl>
    <w:p w14:paraId="674793E3" w14:textId="77777777" w:rsidR="002B2D13" w:rsidRPr="000547C0" w:rsidRDefault="00C6001B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Discussion:</w:t>
          </w:r>
        </w:sdtContent>
      </w:sdt>
    </w:p>
    <w:p w14:paraId="40016560" w14:textId="3A7D6846" w:rsidR="002B2D13" w:rsidRPr="000547C0" w:rsidRDefault="003F69A5">
      <w:pPr>
        <w:rPr>
          <w:rFonts w:cstheme="minorHAnsi"/>
        </w:rPr>
      </w:pPr>
      <w:r>
        <w:rPr>
          <w:rFonts w:cstheme="minorHAnsi"/>
        </w:rPr>
        <w:t>D</w:t>
      </w:r>
      <w:r w:rsidR="0021291D">
        <w:rPr>
          <w:rFonts w:cstheme="minorHAnsi"/>
        </w:rPr>
        <w:t>iscussed</w:t>
      </w:r>
      <w:r w:rsidR="007E7432">
        <w:rPr>
          <w:rFonts w:cstheme="minorHAnsi"/>
        </w:rPr>
        <w:t xml:space="preserve"> the initiation process about the purpose of this product and who our ta</w:t>
      </w:r>
      <w:r w:rsidR="00AA25D5">
        <w:rPr>
          <w:rFonts w:cstheme="minorHAnsi"/>
        </w:rPr>
        <w:t>rget market is</w:t>
      </w:r>
      <w:r w:rsidR="00DD2998">
        <w:rPr>
          <w:rFonts w:cstheme="minorHAnsi"/>
        </w:rPr>
        <w:t xml:space="preserve"> and </w:t>
      </w:r>
      <w:r>
        <w:rPr>
          <w:rFonts w:cstheme="minorHAnsi"/>
        </w:rPr>
        <w:t>understand the goals for the project.</w:t>
      </w:r>
    </w:p>
    <w:p w14:paraId="109ADBA9" w14:textId="77777777" w:rsidR="002B2D13" w:rsidRPr="000547C0" w:rsidRDefault="00C6001B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Conclusions:</w:t>
          </w:r>
        </w:sdtContent>
      </w:sdt>
    </w:p>
    <w:p w14:paraId="1FE99652" w14:textId="077D445C" w:rsidR="002B2D13" w:rsidRPr="000547C0" w:rsidRDefault="00AA25D5">
      <w:pPr>
        <w:rPr>
          <w:rFonts w:cstheme="minorHAnsi"/>
        </w:rPr>
      </w:pPr>
      <w:r>
        <w:rPr>
          <w:rFonts w:cstheme="minorHAnsi"/>
        </w:rPr>
        <w:t>Decided to confirm the finer details later.</w:t>
      </w:r>
    </w:p>
    <w:tbl>
      <w:tblPr>
        <w:tblStyle w:val="GridTable1Light"/>
        <w:tblW w:w="5082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81"/>
        <w:gridCol w:w="3101"/>
        <w:gridCol w:w="1879"/>
      </w:tblGrid>
      <w:tr w:rsidR="002B2D13" w:rsidRPr="000547C0" w14:paraId="64796EF8" w14:textId="77777777" w:rsidTr="009F1A10">
        <w:trPr>
          <w:trHeight w:val="525"/>
          <w:tblHeader/>
        </w:trPr>
        <w:tc>
          <w:tcPr>
            <w:tcW w:w="5397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F389CE8" w14:textId="77777777" w:rsidR="002B2D13" w:rsidRPr="000547C0" w:rsidRDefault="00C6001B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110" w:type="dxa"/>
            <w:vAlign w:val="bottom"/>
          </w:tcPr>
          <w:p w14:paraId="19E8574F" w14:textId="77777777" w:rsidR="002B2D13" w:rsidRPr="000547C0" w:rsidRDefault="00C6001B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84" w:type="dxa"/>
            <w:vAlign w:val="bottom"/>
          </w:tcPr>
          <w:p w14:paraId="016A422D" w14:textId="77777777" w:rsidR="002B2D13" w:rsidRPr="000547C0" w:rsidRDefault="00C6001B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2B2D13" w:rsidRPr="000547C0" w14:paraId="2C2FD9BB" w14:textId="77777777" w:rsidTr="009F1A10">
        <w:trPr>
          <w:trHeight w:val="509"/>
        </w:trPr>
        <w:tc>
          <w:tcPr>
            <w:tcW w:w="5397" w:type="dxa"/>
          </w:tcPr>
          <w:p w14:paraId="21A309E5" w14:textId="61D17533" w:rsidR="002B2D13" w:rsidRPr="000547C0" w:rsidRDefault="001E0914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="00981C3D">
              <w:rPr>
                <w:rFonts w:cstheme="minorHAnsi"/>
              </w:rPr>
              <w:t>ta</w:t>
            </w:r>
            <w:r>
              <w:rPr>
                <w:rFonts w:cstheme="minorHAnsi"/>
              </w:rPr>
              <w:t>keholder</w:t>
            </w:r>
            <w:r w:rsidR="007D2C2D">
              <w:rPr>
                <w:rFonts w:cstheme="minorHAnsi"/>
              </w:rPr>
              <w:t xml:space="preserve"> Register</w:t>
            </w:r>
          </w:p>
        </w:tc>
        <w:tc>
          <w:tcPr>
            <w:tcW w:w="3110" w:type="dxa"/>
          </w:tcPr>
          <w:p w14:paraId="06BF676B" w14:textId="0F951CE7" w:rsidR="002B2D13" w:rsidRPr="000547C0" w:rsidRDefault="0021291D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Shaniece Eagan</w:t>
            </w:r>
          </w:p>
        </w:tc>
        <w:tc>
          <w:tcPr>
            <w:tcW w:w="1884" w:type="dxa"/>
          </w:tcPr>
          <w:p w14:paraId="77EF2373" w14:textId="472044E9" w:rsidR="002B2D13" w:rsidRPr="000547C0" w:rsidRDefault="00C13089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28/02/22</w:t>
            </w:r>
          </w:p>
        </w:tc>
      </w:tr>
      <w:tr w:rsidR="002B2D13" w:rsidRPr="000547C0" w14:paraId="2FF9C7BF" w14:textId="77777777" w:rsidTr="009F1A10">
        <w:trPr>
          <w:trHeight w:val="525"/>
        </w:trPr>
        <w:tc>
          <w:tcPr>
            <w:tcW w:w="5397" w:type="dxa"/>
          </w:tcPr>
          <w:p w14:paraId="42C0A497" w14:textId="1D692D6D" w:rsidR="002B2D13" w:rsidRPr="000547C0" w:rsidRDefault="00E76444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User Persona </w:t>
            </w:r>
          </w:p>
        </w:tc>
        <w:tc>
          <w:tcPr>
            <w:tcW w:w="3110" w:type="dxa"/>
          </w:tcPr>
          <w:p w14:paraId="7376FD88" w14:textId="6CDA0860" w:rsidR="002B2D13" w:rsidRPr="000547C0" w:rsidRDefault="00C13089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Katherine Mulder</w:t>
            </w:r>
          </w:p>
        </w:tc>
        <w:tc>
          <w:tcPr>
            <w:tcW w:w="1884" w:type="dxa"/>
          </w:tcPr>
          <w:p w14:paraId="36E951F4" w14:textId="0426E0E6" w:rsidR="002B2D13" w:rsidRPr="000547C0" w:rsidRDefault="00C13089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16/02/22</w:t>
            </w:r>
          </w:p>
        </w:tc>
      </w:tr>
      <w:tr w:rsidR="002B2D13" w:rsidRPr="000547C0" w14:paraId="15EF0BA1" w14:textId="77777777" w:rsidTr="009F1A10">
        <w:trPr>
          <w:trHeight w:val="509"/>
        </w:trPr>
        <w:tc>
          <w:tcPr>
            <w:tcW w:w="5397" w:type="dxa"/>
            <w:tcMar>
              <w:bottom w:w="288" w:type="dxa"/>
            </w:tcMar>
          </w:tcPr>
          <w:p w14:paraId="1C70B684" w14:textId="0F98C214" w:rsidR="00474DEA" w:rsidRPr="00C63636" w:rsidRDefault="00E76444" w:rsidP="00C63636">
            <w:pPr>
              <w:pStyle w:val="ListBullet"/>
              <w:spacing w:after="80"/>
              <w:rPr>
                <w:rFonts w:cstheme="minorHAnsi"/>
              </w:rPr>
            </w:pPr>
            <w:r w:rsidRPr="00474DEA">
              <w:rPr>
                <w:rFonts w:cstheme="minorHAnsi"/>
              </w:rPr>
              <w:t>Project Charter</w:t>
            </w:r>
            <w:r w:rsidR="00CD1189">
              <w:rPr>
                <w:rFonts w:cstheme="minorHAnsi"/>
              </w:rPr>
              <w:t xml:space="preserve"> and </w:t>
            </w:r>
            <w:r w:rsidR="00C13089">
              <w:rPr>
                <w:rFonts w:cstheme="minorHAnsi"/>
              </w:rPr>
              <w:t>Project Overview</w:t>
            </w:r>
          </w:p>
        </w:tc>
        <w:tc>
          <w:tcPr>
            <w:tcW w:w="3110" w:type="dxa"/>
            <w:tcMar>
              <w:bottom w:w="288" w:type="dxa"/>
            </w:tcMar>
          </w:tcPr>
          <w:p w14:paraId="2B16AE69" w14:textId="3C498CB1" w:rsidR="002B2D13" w:rsidRPr="000547C0" w:rsidRDefault="00C13089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Shaniece Eagan</w:t>
            </w:r>
          </w:p>
        </w:tc>
        <w:tc>
          <w:tcPr>
            <w:tcW w:w="1884" w:type="dxa"/>
            <w:tcMar>
              <w:bottom w:w="288" w:type="dxa"/>
            </w:tcMar>
          </w:tcPr>
          <w:p w14:paraId="202DBE6C" w14:textId="6A3B6AC4" w:rsidR="002B2D13" w:rsidRPr="000547C0" w:rsidRDefault="00C13089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20/02/22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A48D7E6" w14:textId="77777777" w:rsidTr="00EC0EF7">
        <w:tc>
          <w:tcPr>
            <w:tcW w:w="1620" w:type="dxa"/>
          </w:tcPr>
          <w:bookmarkEnd w:id="1"/>
          <w:p w14:paraId="0E9DE387" w14:textId="4EEB4C47" w:rsidR="00D62E01" w:rsidRPr="000547C0" w:rsidRDefault="001C4533" w:rsidP="006344A8">
            <w:pPr>
              <w:pStyle w:val="Heading2"/>
              <w:rPr>
                <w:rFonts w:asciiTheme="minorHAnsi" w:hAnsiTheme="minorHAnsi" w:cstheme="minorHAnsi"/>
              </w:rPr>
            </w:pPr>
            <w:r w:rsidRPr="00EC0EF7">
              <w:rPr>
                <w:rFonts w:asciiTheme="minorHAnsi" w:hAnsiTheme="minorHAnsi" w:cstheme="minorHAnsi"/>
                <w:i/>
                <w:iCs w:val="0"/>
              </w:rPr>
              <w:t>Agenda Item 2</w:t>
            </w: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4970" w:type="dxa"/>
          </w:tcPr>
          <w:p w14:paraId="5A2E62D2" w14:textId="5A8A22DF" w:rsidR="00D62E01" w:rsidRPr="000547C0" w:rsidRDefault="007E31F3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Planning The Project</w:t>
            </w:r>
          </w:p>
        </w:tc>
        <w:tc>
          <w:tcPr>
            <w:tcW w:w="1324" w:type="dxa"/>
          </w:tcPr>
          <w:p w14:paraId="4091F5A5" w14:textId="77777777" w:rsidR="00D62E01" w:rsidRPr="000547C0" w:rsidRDefault="00C6001B" w:rsidP="006344A8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3A898F3D" w14:textId="0888041C" w:rsidR="00D62E01" w:rsidRPr="000547C0" w:rsidRDefault="007E31F3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Shaniece Eagan</w:t>
            </w:r>
          </w:p>
        </w:tc>
      </w:tr>
    </w:tbl>
    <w:p w14:paraId="678F69FE" w14:textId="77777777" w:rsidR="00D62E01" w:rsidRPr="000547C0" w:rsidRDefault="00C6001B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p w14:paraId="03E23481" w14:textId="79063BA1" w:rsidR="00D62E01" w:rsidRPr="000547C0" w:rsidRDefault="00DB2119" w:rsidP="00D62E01">
      <w:pPr>
        <w:rPr>
          <w:rFonts w:cstheme="minorHAnsi"/>
        </w:rPr>
      </w:pPr>
      <w:r>
        <w:rPr>
          <w:rFonts w:cstheme="minorHAnsi"/>
        </w:rPr>
        <w:t>Discussed the UI and UX</w:t>
      </w:r>
      <w:r w:rsidR="00683837">
        <w:rPr>
          <w:rFonts w:cstheme="minorHAnsi"/>
        </w:rPr>
        <w:t>.</w:t>
      </w:r>
    </w:p>
    <w:p w14:paraId="1804FCAD" w14:textId="77777777" w:rsidR="00D62E01" w:rsidRPr="000547C0" w:rsidRDefault="00C6001B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p w14:paraId="125E3B16" w14:textId="7F2A7FBA" w:rsidR="00D62E01" w:rsidRPr="000547C0" w:rsidRDefault="003A29FE" w:rsidP="00D62E01">
      <w:pPr>
        <w:rPr>
          <w:rFonts w:cstheme="minorHAnsi"/>
        </w:rPr>
      </w:pPr>
      <w:r>
        <w:rPr>
          <w:rFonts w:cstheme="minorHAnsi"/>
        </w:rPr>
        <w:t xml:space="preserve">Design UI first and discuss </w:t>
      </w:r>
      <w:r w:rsidR="00FF2AF8">
        <w:rPr>
          <w:rFonts w:cstheme="minorHAnsi"/>
        </w:rPr>
        <w:t xml:space="preserve">UX usability and accessibility in </w:t>
      </w:r>
      <w:r w:rsidR="003B400F">
        <w:rPr>
          <w:rFonts w:cstheme="minorHAnsi"/>
        </w:rPr>
        <w:t xml:space="preserve">the </w:t>
      </w:r>
      <w:r w:rsidR="00FF2AF8">
        <w:rPr>
          <w:rFonts w:cstheme="minorHAnsi"/>
        </w:rPr>
        <w:t>next meeting</w:t>
      </w:r>
      <w:r w:rsidR="00683837">
        <w:rPr>
          <w:rFonts w:cstheme="minorHAnsi"/>
        </w:rPr>
        <w:t>.</w:t>
      </w:r>
    </w:p>
    <w:tbl>
      <w:tblPr>
        <w:tblStyle w:val="GridTable1Light"/>
        <w:tblW w:w="5108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408"/>
        <w:gridCol w:w="3117"/>
        <w:gridCol w:w="1889"/>
      </w:tblGrid>
      <w:tr w:rsidR="00D60069" w:rsidRPr="000547C0" w14:paraId="18B19F28" w14:textId="77777777" w:rsidTr="003B400F">
        <w:trPr>
          <w:trHeight w:val="582"/>
          <w:tblHeader/>
        </w:trPr>
        <w:tc>
          <w:tcPr>
            <w:tcW w:w="5408" w:type="dxa"/>
            <w:vAlign w:val="bottom"/>
          </w:tcPr>
          <w:p w14:paraId="440D8459" w14:textId="77777777" w:rsidR="00D60069" w:rsidRPr="000547C0" w:rsidRDefault="00C6001B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117" w:type="dxa"/>
            <w:vAlign w:val="bottom"/>
          </w:tcPr>
          <w:p w14:paraId="559B1D80" w14:textId="77777777" w:rsidR="00D60069" w:rsidRPr="000547C0" w:rsidRDefault="00C6001B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89" w:type="dxa"/>
            <w:vAlign w:val="bottom"/>
          </w:tcPr>
          <w:p w14:paraId="3AC7A92B" w14:textId="77777777" w:rsidR="00D60069" w:rsidRPr="000547C0" w:rsidRDefault="00C6001B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608428A" w14:textId="77777777" w:rsidTr="003B400F">
        <w:trPr>
          <w:trHeight w:val="601"/>
        </w:trPr>
        <w:tc>
          <w:tcPr>
            <w:tcW w:w="5408" w:type="dxa"/>
          </w:tcPr>
          <w:p w14:paraId="71336E69" w14:textId="75EAC207" w:rsidR="00D60069" w:rsidRPr="000547C0" w:rsidRDefault="00FF2AF8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Wireframe Layout</w:t>
            </w:r>
          </w:p>
        </w:tc>
        <w:tc>
          <w:tcPr>
            <w:tcW w:w="3117" w:type="dxa"/>
          </w:tcPr>
          <w:p w14:paraId="5D1FAAC7" w14:textId="2FD2EDE0" w:rsidR="007B13EF" w:rsidRPr="000547C0" w:rsidRDefault="007B13EF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Katherine Mulder</w:t>
            </w:r>
          </w:p>
        </w:tc>
        <w:tc>
          <w:tcPr>
            <w:tcW w:w="1889" w:type="dxa"/>
          </w:tcPr>
          <w:p w14:paraId="22E77F38" w14:textId="65CCC0FB" w:rsidR="007B13EF" w:rsidRPr="000547C0" w:rsidRDefault="007B13EF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01/03/22</w:t>
            </w:r>
          </w:p>
        </w:tc>
      </w:tr>
      <w:tr w:rsidR="00D60069" w:rsidRPr="000547C0" w14:paraId="1AAD7927" w14:textId="77777777" w:rsidTr="003B400F">
        <w:trPr>
          <w:trHeight w:val="582"/>
        </w:trPr>
        <w:tc>
          <w:tcPr>
            <w:tcW w:w="5408" w:type="dxa"/>
          </w:tcPr>
          <w:p w14:paraId="25ED6EA4" w14:textId="335CAD32" w:rsidR="00D60069" w:rsidRPr="000547C0" w:rsidRDefault="007B13EF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Content Collection </w:t>
            </w:r>
          </w:p>
        </w:tc>
        <w:tc>
          <w:tcPr>
            <w:tcW w:w="3117" w:type="dxa"/>
          </w:tcPr>
          <w:p w14:paraId="20BA607F" w14:textId="668E22DE" w:rsidR="00D60069" w:rsidRPr="000547C0" w:rsidRDefault="00245FB3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Shaniece Eagan</w:t>
            </w:r>
          </w:p>
        </w:tc>
        <w:tc>
          <w:tcPr>
            <w:tcW w:w="1889" w:type="dxa"/>
          </w:tcPr>
          <w:p w14:paraId="2914B697" w14:textId="4A443427" w:rsidR="00D60069" w:rsidRPr="000547C0" w:rsidRDefault="00245FB3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07/03/22</w:t>
            </w:r>
          </w:p>
        </w:tc>
      </w:tr>
      <w:tr w:rsidR="00D60069" w:rsidRPr="000547C0" w14:paraId="793B67BE" w14:textId="77777777" w:rsidTr="003B400F">
        <w:trPr>
          <w:trHeight w:val="601"/>
        </w:trPr>
        <w:tc>
          <w:tcPr>
            <w:tcW w:w="5408" w:type="dxa"/>
            <w:tcMar>
              <w:bottom w:w="288" w:type="dxa"/>
            </w:tcMar>
          </w:tcPr>
          <w:p w14:paraId="0C0D8CC9" w14:textId="4D478ABB" w:rsidR="00D60069" w:rsidRPr="000547C0" w:rsidRDefault="00245FB3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Prototype Desi</w:t>
            </w:r>
            <w:r w:rsidR="003B400F">
              <w:rPr>
                <w:rFonts w:cstheme="minorHAnsi"/>
              </w:rPr>
              <w:t>gn</w:t>
            </w:r>
          </w:p>
        </w:tc>
        <w:tc>
          <w:tcPr>
            <w:tcW w:w="3117" w:type="dxa"/>
            <w:tcMar>
              <w:bottom w:w="288" w:type="dxa"/>
            </w:tcMar>
          </w:tcPr>
          <w:p w14:paraId="7EDEB6A9" w14:textId="6FD8B85E" w:rsidR="00D60069" w:rsidRPr="000547C0" w:rsidRDefault="003B400F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Katherine Mulder</w:t>
            </w:r>
          </w:p>
        </w:tc>
        <w:tc>
          <w:tcPr>
            <w:tcW w:w="1889" w:type="dxa"/>
            <w:tcMar>
              <w:bottom w:w="288" w:type="dxa"/>
            </w:tcMar>
          </w:tcPr>
          <w:p w14:paraId="411261B6" w14:textId="52E33DB0" w:rsidR="00D60069" w:rsidRPr="000547C0" w:rsidRDefault="003B400F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13/03/22</w:t>
            </w:r>
          </w:p>
        </w:tc>
      </w:tr>
    </w:tbl>
    <w:tbl>
      <w:tblPr>
        <w:tblpPr w:leftFromText="180" w:rightFromText="180" w:vertAnchor="text" w:horzAnchor="margin" w:tblpY="269"/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3B400F" w:rsidRPr="000547C0" w14:paraId="0E163688" w14:textId="77777777" w:rsidTr="003B400F">
        <w:tc>
          <w:tcPr>
            <w:tcW w:w="1620" w:type="dxa"/>
          </w:tcPr>
          <w:p w14:paraId="2D0383E4" w14:textId="77777777" w:rsidR="003B400F" w:rsidRPr="00EC0EF7" w:rsidRDefault="003B400F" w:rsidP="003B400F">
            <w:pPr>
              <w:pStyle w:val="Heading2"/>
              <w:rPr>
                <w:rFonts w:asciiTheme="minorHAnsi" w:hAnsiTheme="minorHAnsi" w:cstheme="minorHAnsi"/>
                <w:i/>
                <w:iCs w:val="0"/>
              </w:rPr>
            </w:pPr>
            <w:r w:rsidRPr="00EC0EF7">
              <w:rPr>
                <w:rFonts w:asciiTheme="minorHAnsi" w:hAnsiTheme="minorHAnsi" w:cstheme="minorHAnsi"/>
                <w:i/>
                <w:iCs w:val="0"/>
              </w:rPr>
              <w:t>Agenda Item 3:</w:t>
            </w:r>
          </w:p>
        </w:tc>
        <w:tc>
          <w:tcPr>
            <w:tcW w:w="4970" w:type="dxa"/>
          </w:tcPr>
          <w:p w14:paraId="7AE79EE3" w14:textId="4A0E3418" w:rsidR="003B400F" w:rsidRPr="000547C0" w:rsidRDefault="00ED78E4" w:rsidP="003B400F">
            <w:pPr>
              <w:rPr>
                <w:rFonts w:cstheme="minorHAnsi"/>
              </w:rPr>
            </w:pPr>
            <w:r>
              <w:rPr>
                <w:rFonts w:cstheme="minorHAnsi"/>
              </w:rPr>
              <w:t>Developing</w:t>
            </w:r>
            <w:r w:rsidR="00C06EDA">
              <w:rPr>
                <w:rFonts w:cstheme="minorHAnsi"/>
              </w:rPr>
              <w:t xml:space="preserve"> on UI</w:t>
            </w:r>
          </w:p>
        </w:tc>
        <w:tc>
          <w:tcPr>
            <w:tcW w:w="1324" w:type="dxa"/>
          </w:tcPr>
          <w:p w14:paraId="22C75B3C" w14:textId="77777777" w:rsidR="003B400F" w:rsidRPr="000547C0" w:rsidRDefault="00C6001B" w:rsidP="003B400F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65931208"/>
                <w:placeholder>
                  <w:docPart w:val="0003A4E73CD1475181E191342292901B"/>
                </w:placeholder>
                <w:temporary/>
                <w:showingPlcHdr/>
                <w15:appearance w15:val="hidden"/>
              </w:sdtPr>
              <w:sdtEndPr/>
              <w:sdtContent>
                <w:r w:rsidR="003B400F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5503CE82" w14:textId="77777777" w:rsidR="003B400F" w:rsidRPr="000547C0" w:rsidRDefault="00C6001B" w:rsidP="003B400F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858592925"/>
                <w:placeholder>
                  <w:docPart w:val="7A38418F6031471A93B4C30F0A08EEA3"/>
                </w:placeholder>
                <w:temporary/>
                <w:showingPlcHdr/>
                <w15:appearance w15:val="hidden"/>
              </w:sdtPr>
              <w:sdtEndPr/>
              <w:sdtContent>
                <w:r w:rsidR="003B400F" w:rsidRPr="000547C0">
                  <w:rPr>
                    <w:rFonts w:cstheme="minorHAnsi"/>
                  </w:rPr>
                  <w:t>Enter presenter here</w:t>
                </w:r>
              </w:sdtContent>
            </w:sdt>
          </w:p>
        </w:tc>
      </w:tr>
    </w:tbl>
    <w:p w14:paraId="11A9415B" w14:textId="77777777" w:rsidR="00D62E01" w:rsidRPr="000547C0" w:rsidRDefault="00C6001B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98801915"/>
          <w:placeholder>
            <w:docPart w:val="88E2139510F74C30AACECAF3F25D4FF8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p w14:paraId="253D0A9D" w14:textId="0081EB5E" w:rsidR="00D62E01" w:rsidRPr="000547C0" w:rsidRDefault="00ED78E4" w:rsidP="00D62E01">
      <w:pPr>
        <w:rPr>
          <w:rFonts w:cstheme="minorHAnsi"/>
        </w:rPr>
      </w:pPr>
      <w:r>
        <w:rPr>
          <w:rFonts w:cstheme="minorHAnsi"/>
        </w:rPr>
        <w:t>Discussed how the website is going to run effi</w:t>
      </w:r>
      <w:r w:rsidR="00683837">
        <w:rPr>
          <w:rFonts w:cstheme="minorHAnsi"/>
        </w:rPr>
        <w:t>ciently</w:t>
      </w:r>
      <w:r w:rsidR="001F694B">
        <w:rPr>
          <w:rFonts w:cstheme="minorHAnsi"/>
        </w:rPr>
        <w:t xml:space="preserve"> and </w:t>
      </w:r>
      <w:r w:rsidR="00514BDC">
        <w:rPr>
          <w:rFonts w:cstheme="minorHAnsi"/>
        </w:rPr>
        <w:t>what</w:t>
      </w:r>
      <w:r w:rsidR="009E72DF">
        <w:rPr>
          <w:rFonts w:cstheme="minorHAnsi"/>
        </w:rPr>
        <w:t xml:space="preserve"> the entire site will look lik</w:t>
      </w:r>
      <w:r w:rsidR="0020214E">
        <w:rPr>
          <w:rFonts w:cstheme="minorHAnsi"/>
        </w:rPr>
        <w:t>e</w:t>
      </w:r>
      <w:r w:rsidR="001E2B0C">
        <w:rPr>
          <w:rFonts w:cstheme="minorHAnsi"/>
        </w:rPr>
        <w:t>.</w:t>
      </w:r>
    </w:p>
    <w:p w14:paraId="31CCF89C" w14:textId="77777777" w:rsidR="00D62E01" w:rsidRPr="000547C0" w:rsidRDefault="00C6001B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1388485399"/>
          <w:placeholder>
            <w:docPart w:val="141A0C9745484EBEA960F75D7B55760F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p w14:paraId="1F6A4EC4" w14:textId="5FBA47D4" w:rsidR="00D62E01" w:rsidRPr="000547C0" w:rsidRDefault="00404906" w:rsidP="00D62E01">
      <w:pPr>
        <w:rPr>
          <w:rFonts w:cstheme="minorHAnsi"/>
        </w:rPr>
      </w:pPr>
      <w:r>
        <w:rPr>
          <w:rFonts w:cstheme="minorHAnsi"/>
        </w:rPr>
        <w:t xml:space="preserve">Focus on all the visual content and discuss coding for </w:t>
      </w:r>
      <w:r w:rsidR="00514BDC">
        <w:rPr>
          <w:rFonts w:cstheme="minorHAnsi"/>
        </w:rPr>
        <w:t xml:space="preserve">the </w:t>
      </w:r>
      <w:r>
        <w:rPr>
          <w:rFonts w:cstheme="minorHAnsi"/>
        </w:rPr>
        <w:t>ne</w:t>
      </w:r>
      <w:r w:rsidR="001E2B0C">
        <w:rPr>
          <w:rFonts w:cstheme="minorHAnsi"/>
        </w:rPr>
        <w:t>xt meeting.</w:t>
      </w:r>
    </w:p>
    <w:tbl>
      <w:tblPr>
        <w:tblStyle w:val="GridTable1Light"/>
        <w:tblW w:w="5141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441"/>
        <w:gridCol w:w="3138"/>
        <w:gridCol w:w="1902"/>
      </w:tblGrid>
      <w:tr w:rsidR="00D60069" w:rsidRPr="000547C0" w14:paraId="1BCA5033" w14:textId="77777777" w:rsidTr="00B76A21">
        <w:trPr>
          <w:trHeight w:val="635"/>
          <w:tblHeader/>
        </w:trPr>
        <w:tc>
          <w:tcPr>
            <w:tcW w:w="5441" w:type="dxa"/>
            <w:vAlign w:val="bottom"/>
          </w:tcPr>
          <w:p w14:paraId="4C5C83BA" w14:textId="77777777" w:rsidR="00D60069" w:rsidRPr="000547C0" w:rsidRDefault="00C6001B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74389350"/>
                <w:placeholder>
                  <w:docPart w:val="A82DC51831904288A11B8FC94B4602E5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138" w:type="dxa"/>
            <w:vAlign w:val="bottom"/>
          </w:tcPr>
          <w:p w14:paraId="14365E33" w14:textId="77777777" w:rsidR="00D60069" w:rsidRPr="000547C0" w:rsidRDefault="00C6001B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996212571"/>
                <w:placeholder>
                  <w:docPart w:val="4AF9547855344CFAB2BD5E243F5CE1ED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902" w:type="dxa"/>
            <w:vAlign w:val="bottom"/>
          </w:tcPr>
          <w:p w14:paraId="04C88606" w14:textId="77777777" w:rsidR="00D60069" w:rsidRPr="000547C0" w:rsidRDefault="00C6001B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29936015"/>
                <w:placeholder>
                  <w:docPart w:val="2C63680D237D42529DC89F4948355EE4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FED4EEC" w14:textId="77777777" w:rsidTr="00B76A21">
        <w:trPr>
          <w:trHeight w:val="655"/>
        </w:trPr>
        <w:tc>
          <w:tcPr>
            <w:tcW w:w="5441" w:type="dxa"/>
          </w:tcPr>
          <w:p w14:paraId="3B737AF6" w14:textId="5E034271" w:rsidR="00D60069" w:rsidRPr="000547C0" w:rsidRDefault="004732C0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Website</w:t>
            </w:r>
            <w:r w:rsidR="00EB0F4B">
              <w:rPr>
                <w:rFonts w:cstheme="minorHAnsi"/>
              </w:rPr>
              <w:t xml:space="preserve"> Layout</w:t>
            </w:r>
            <w:r w:rsidR="00C34E91">
              <w:rPr>
                <w:rFonts w:cstheme="minorHAnsi"/>
              </w:rPr>
              <w:t xml:space="preserve"> </w:t>
            </w:r>
          </w:p>
        </w:tc>
        <w:tc>
          <w:tcPr>
            <w:tcW w:w="3138" w:type="dxa"/>
          </w:tcPr>
          <w:p w14:paraId="5840FF51" w14:textId="010A564D" w:rsidR="00D60069" w:rsidRPr="000547C0" w:rsidRDefault="00EB0F4B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Shaniece Eagan</w:t>
            </w:r>
          </w:p>
        </w:tc>
        <w:tc>
          <w:tcPr>
            <w:tcW w:w="1902" w:type="dxa"/>
          </w:tcPr>
          <w:p w14:paraId="508F98FF" w14:textId="1BCB85C9" w:rsidR="00D60069" w:rsidRPr="000547C0" w:rsidRDefault="00045DD1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13/03/22</w:t>
            </w:r>
          </w:p>
        </w:tc>
      </w:tr>
      <w:tr w:rsidR="00D60069" w:rsidRPr="000547C0" w14:paraId="2F7DEA09" w14:textId="77777777" w:rsidTr="00B76A21">
        <w:trPr>
          <w:trHeight w:val="635"/>
        </w:trPr>
        <w:tc>
          <w:tcPr>
            <w:tcW w:w="5441" w:type="dxa"/>
          </w:tcPr>
          <w:p w14:paraId="3DF976DF" w14:textId="5E90E27A" w:rsidR="00D60069" w:rsidRPr="000547C0" w:rsidRDefault="004F2B77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Content Writing </w:t>
            </w:r>
          </w:p>
        </w:tc>
        <w:tc>
          <w:tcPr>
            <w:tcW w:w="3138" w:type="dxa"/>
          </w:tcPr>
          <w:p w14:paraId="26521943" w14:textId="08CEB984" w:rsidR="00D60069" w:rsidRPr="000547C0" w:rsidRDefault="004732C0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Katherine Mulder</w:t>
            </w:r>
          </w:p>
        </w:tc>
        <w:tc>
          <w:tcPr>
            <w:tcW w:w="1902" w:type="dxa"/>
          </w:tcPr>
          <w:p w14:paraId="369FE76C" w14:textId="4FDABEC6" w:rsidR="00D60069" w:rsidRPr="000547C0" w:rsidRDefault="00045DD1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14/03/22</w:t>
            </w:r>
          </w:p>
        </w:tc>
      </w:tr>
      <w:tr w:rsidR="00D60069" w:rsidRPr="000547C0" w14:paraId="6F0B7BC3" w14:textId="77777777" w:rsidTr="00B76A21">
        <w:trPr>
          <w:trHeight w:val="655"/>
        </w:trPr>
        <w:tc>
          <w:tcPr>
            <w:tcW w:w="5441" w:type="dxa"/>
            <w:tcMar>
              <w:bottom w:w="288" w:type="dxa"/>
            </w:tcMar>
          </w:tcPr>
          <w:p w14:paraId="0C881FE8" w14:textId="083B115C" w:rsidR="00D60069" w:rsidRPr="000547C0" w:rsidRDefault="004732C0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Planning Sitemap</w:t>
            </w:r>
          </w:p>
        </w:tc>
        <w:tc>
          <w:tcPr>
            <w:tcW w:w="3138" w:type="dxa"/>
            <w:tcMar>
              <w:bottom w:w="288" w:type="dxa"/>
            </w:tcMar>
          </w:tcPr>
          <w:p w14:paraId="5D3CC971" w14:textId="4708BD1B" w:rsidR="00D60069" w:rsidRPr="000547C0" w:rsidRDefault="00045DD1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Shaniece Eagan</w:t>
            </w:r>
          </w:p>
        </w:tc>
        <w:tc>
          <w:tcPr>
            <w:tcW w:w="1902" w:type="dxa"/>
            <w:tcMar>
              <w:bottom w:w="288" w:type="dxa"/>
            </w:tcMar>
          </w:tcPr>
          <w:p w14:paraId="0008DCCE" w14:textId="5567C133" w:rsidR="00D60069" w:rsidRPr="000547C0" w:rsidRDefault="000E0905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16/03/22</w:t>
            </w:r>
          </w:p>
        </w:tc>
      </w:tr>
    </w:tbl>
    <w:p w14:paraId="2697D922" w14:textId="77777777" w:rsidR="002B2D13" w:rsidRPr="000547C0" w:rsidRDefault="00C6001B" w:rsidP="00E25782">
      <w:pPr>
        <w:pStyle w:val="Heading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14:paraId="3BC81F59" w14:textId="77777777" w:rsidR="002B2D13" w:rsidRPr="000547C0" w:rsidRDefault="00C6001B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Resources:</w:t>
          </w:r>
        </w:sdtContent>
      </w:sdt>
    </w:p>
    <w:p w14:paraId="07676790" w14:textId="334922D7" w:rsidR="002B2D13" w:rsidRPr="000547C0" w:rsidRDefault="000E0905">
      <w:pPr>
        <w:rPr>
          <w:rFonts w:cstheme="minorHAnsi"/>
        </w:rPr>
      </w:pPr>
      <w:r>
        <w:rPr>
          <w:rFonts w:cstheme="minorHAnsi"/>
        </w:rPr>
        <w:t>N/A</w:t>
      </w:r>
    </w:p>
    <w:p w14:paraId="3CD0098F" w14:textId="61EBDF0E" w:rsidR="00212D56" w:rsidRPr="000547C0" w:rsidRDefault="00212D56" w:rsidP="00212D56">
      <w:pPr>
        <w:pStyle w:val="Heading4"/>
        <w:rPr>
          <w:rFonts w:cstheme="minorHAnsi"/>
        </w:rPr>
      </w:pPr>
      <w:r w:rsidRPr="000547C0">
        <w:rPr>
          <w:rFonts w:cstheme="minorHAnsi"/>
        </w:rPr>
        <w:t>Date of next meeting:</w:t>
      </w:r>
    </w:p>
    <w:p w14:paraId="140B9928" w14:textId="19692DFC" w:rsidR="00212D56" w:rsidRPr="000547C0" w:rsidRDefault="00F706E6" w:rsidP="00212D56">
      <w:pPr>
        <w:rPr>
          <w:rFonts w:cstheme="minorHAnsi"/>
        </w:rPr>
      </w:pPr>
      <w:r>
        <w:rPr>
          <w:rFonts w:cstheme="minorHAnsi"/>
        </w:rPr>
        <w:t>29/03/22</w:t>
      </w:r>
    </w:p>
    <w:p w14:paraId="1C4E2CA6" w14:textId="7FE0182E" w:rsidR="00212D56" w:rsidRPr="000547C0" w:rsidRDefault="00212D56">
      <w:pPr>
        <w:rPr>
          <w:rFonts w:cstheme="minorHAnsi"/>
        </w:rPr>
      </w:pPr>
    </w:p>
    <w:p w14:paraId="530C9891" w14:textId="4BDD5A4D" w:rsidR="000547C0" w:rsidRPr="000547C0" w:rsidRDefault="000547C0">
      <w:pPr>
        <w:rPr>
          <w:rFonts w:cstheme="minorHAnsi"/>
        </w:rPr>
      </w:pPr>
    </w:p>
    <w:p w14:paraId="0A3F6814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3D88889B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05DE148B" w14:textId="77777777" w:rsidR="000547C0" w:rsidRPr="000547C0" w:rsidRDefault="000547C0">
      <w:pPr>
        <w:rPr>
          <w:rFonts w:cstheme="minorHAnsi"/>
        </w:rPr>
      </w:pPr>
    </w:p>
    <w:sectPr w:rsidR="000547C0" w:rsidRPr="000547C0">
      <w:footerReference w:type="default" r:id="rId10"/>
      <w:footerReference w:type="first" r:id="rId11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67F59" w14:textId="77777777" w:rsidR="00B421F6" w:rsidRDefault="00B421F6">
      <w:pPr>
        <w:spacing w:before="0" w:after="0"/>
      </w:pPr>
      <w:r>
        <w:separator/>
      </w:r>
    </w:p>
  </w:endnote>
  <w:endnote w:type="continuationSeparator" w:id="0">
    <w:p w14:paraId="5134FFCA" w14:textId="77777777" w:rsidR="00B421F6" w:rsidRDefault="00B421F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BE068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2339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65D50A5" w14:textId="77777777" w:rsidR="00E25782" w:rsidRDefault="00E25782" w:rsidP="00212D56">
            <w:pPr>
              <w:pStyle w:val="Footer"/>
              <w:tabs>
                <w:tab w:val="right" w:pos="10206"/>
              </w:tabs>
              <w:jc w:val="both"/>
            </w:pPr>
          </w:p>
          <w:p w14:paraId="3B7DB7DA" w14:textId="436C21E6" w:rsidR="00212D56" w:rsidRDefault="00212D56" w:rsidP="00212D56">
            <w:pPr>
              <w:pStyle w:val="Footer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12D56">
              <w:t>ITPM5.248 Agile Projects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30D20000" w14:textId="58C3CA4C" w:rsidR="00212D56" w:rsidRDefault="00212D56" w:rsidP="00212D56">
            <w:pPr>
              <w:pStyle w:val="Footer"/>
              <w:tabs>
                <w:tab w:val="right" w:pos="10206"/>
              </w:tabs>
              <w:jc w:val="both"/>
            </w:pPr>
            <w:r w:rsidRPr="00212D56"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15C54" w14:textId="77777777" w:rsidR="00B421F6" w:rsidRDefault="00B421F6">
      <w:pPr>
        <w:spacing w:before="0" w:after="0"/>
      </w:pPr>
      <w:r>
        <w:separator/>
      </w:r>
    </w:p>
  </w:footnote>
  <w:footnote w:type="continuationSeparator" w:id="0">
    <w:p w14:paraId="7F4C4AE3" w14:textId="77777777" w:rsidR="00B421F6" w:rsidRDefault="00B421F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45DD1"/>
    <w:rsid w:val="000547C0"/>
    <w:rsid w:val="00063B67"/>
    <w:rsid w:val="00086771"/>
    <w:rsid w:val="000E0905"/>
    <w:rsid w:val="00135C7F"/>
    <w:rsid w:val="001C4533"/>
    <w:rsid w:val="001E0877"/>
    <w:rsid w:val="001E0914"/>
    <w:rsid w:val="001E2B0C"/>
    <w:rsid w:val="001F694B"/>
    <w:rsid w:val="0020000C"/>
    <w:rsid w:val="0020214E"/>
    <w:rsid w:val="0021291D"/>
    <w:rsid w:val="00212D56"/>
    <w:rsid w:val="00245FB3"/>
    <w:rsid w:val="002B2D13"/>
    <w:rsid w:val="0034721D"/>
    <w:rsid w:val="003A29FE"/>
    <w:rsid w:val="003B400F"/>
    <w:rsid w:val="003D5BF7"/>
    <w:rsid w:val="003D5D47"/>
    <w:rsid w:val="003F257D"/>
    <w:rsid w:val="003F69A5"/>
    <w:rsid w:val="00404906"/>
    <w:rsid w:val="004732C0"/>
    <w:rsid w:val="00474DEA"/>
    <w:rsid w:val="004D53A6"/>
    <w:rsid w:val="004F2B77"/>
    <w:rsid w:val="004F7189"/>
    <w:rsid w:val="00514BDC"/>
    <w:rsid w:val="00576BE7"/>
    <w:rsid w:val="005A1F85"/>
    <w:rsid w:val="005A7328"/>
    <w:rsid w:val="006344A8"/>
    <w:rsid w:val="00664F37"/>
    <w:rsid w:val="00683837"/>
    <w:rsid w:val="006C2459"/>
    <w:rsid w:val="006F5CF4"/>
    <w:rsid w:val="00734EEC"/>
    <w:rsid w:val="007A2BDE"/>
    <w:rsid w:val="007B13EF"/>
    <w:rsid w:val="007D2C2D"/>
    <w:rsid w:val="007E31F3"/>
    <w:rsid w:val="007E7432"/>
    <w:rsid w:val="007F04FA"/>
    <w:rsid w:val="008731C5"/>
    <w:rsid w:val="008F617B"/>
    <w:rsid w:val="00981C3D"/>
    <w:rsid w:val="009E72DF"/>
    <w:rsid w:val="009F1A10"/>
    <w:rsid w:val="00AA25D5"/>
    <w:rsid w:val="00B421F6"/>
    <w:rsid w:val="00B76A21"/>
    <w:rsid w:val="00B777C6"/>
    <w:rsid w:val="00C06EDA"/>
    <w:rsid w:val="00C075D6"/>
    <w:rsid w:val="00C13089"/>
    <w:rsid w:val="00C1744B"/>
    <w:rsid w:val="00C34E91"/>
    <w:rsid w:val="00C6001B"/>
    <w:rsid w:val="00C63636"/>
    <w:rsid w:val="00CD1189"/>
    <w:rsid w:val="00CE3048"/>
    <w:rsid w:val="00CE4D89"/>
    <w:rsid w:val="00D60069"/>
    <w:rsid w:val="00D62E01"/>
    <w:rsid w:val="00D661EE"/>
    <w:rsid w:val="00DB2119"/>
    <w:rsid w:val="00DD2998"/>
    <w:rsid w:val="00E048B4"/>
    <w:rsid w:val="00E25782"/>
    <w:rsid w:val="00E76444"/>
    <w:rsid w:val="00EB0F4B"/>
    <w:rsid w:val="00EC0EF7"/>
    <w:rsid w:val="00ED3BB1"/>
    <w:rsid w:val="00ED78E4"/>
    <w:rsid w:val="00F03EE3"/>
    <w:rsid w:val="00F434DD"/>
    <w:rsid w:val="00F52F72"/>
    <w:rsid w:val="00F706E6"/>
    <w:rsid w:val="00FA2F90"/>
    <w:rsid w:val="00FF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0547C0"/>
    <w:pPr>
      <w:ind w:left="720"/>
      <w:contextualSpacing/>
    </w:pPr>
  </w:style>
  <w:style w:type="paragraph" w:styleId="NoSpacing">
    <w:name w:val="No Spacing"/>
    <w:uiPriority w:val="99"/>
    <w:unhideWhenUsed/>
    <w:rsid w:val="000547C0"/>
    <w:pPr>
      <w:spacing w:before="0" w:after="0"/>
    </w:pPr>
    <w:rPr>
      <w:rFonts w:asciiTheme="majorHAnsi" w:eastAsiaTheme="majorEastAsia" w:hAnsiTheme="majorHAnsi" w:cstheme="majorBidi"/>
      <w:b/>
      <w:bCs/>
      <w:color w:val="1F497D" w:themeColor="text2"/>
      <w:sz w:val="22"/>
      <w:szCs w:val="22"/>
      <w:lang w:eastAsia="ja-JP"/>
    </w:rPr>
  </w:style>
  <w:style w:type="table" w:customStyle="1" w:styleId="FormTable">
    <w:name w:val="Form Table"/>
    <w:basedOn w:val="TableNormal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sz="4" w:space="0" w:color="76923C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e\AppData\Roaming\Microsoft\Templates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515850" w:rsidRDefault="002779AB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D001631C20F145DE9BA1F53C18718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3C36D-7A62-49AB-98D3-DFCE3FFE7C27}"/>
      </w:docPartPr>
      <w:docPartBody>
        <w:p w:rsidR="00515850" w:rsidRDefault="002779AB">
          <w:pPr>
            <w:pStyle w:val="D001631C20F145DE9BA1F53C18718B80"/>
          </w:pPr>
          <w:r>
            <w:t>Presenter:</w:t>
          </w:r>
        </w:p>
      </w:docPartBody>
    </w:docPart>
    <w:docPart>
      <w:docPartPr>
        <w:name w:val="84A5E04285964561B2A8922DF388E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AAC45-EF91-4EC9-98D4-BC1A528D0DD3}"/>
      </w:docPartPr>
      <w:docPartBody>
        <w:p w:rsidR="00515850" w:rsidRDefault="002779AB">
          <w:pPr>
            <w:pStyle w:val="84A5E04285964561B2A8922DF388EC64"/>
          </w:pPr>
          <w:r>
            <w:t>Discussion:</w:t>
          </w:r>
        </w:p>
      </w:docPartBody>
    </w:docPart>
    <w:docPart>
      <w:docPartPr>
        <w:name w:val="AD007E6BE1814B84B0B9FCC03933B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9D7AC-1271-4D19-B130-8E1A29703676}"/>
      </w:docPartPr>
      <w:docPartBody>
        <w:p w:rsidR="00515850" w:rsidRDefault="002779AB">
          <w:pPr>
            <w:pStyle w:val="AD007E6BE1814B84B0B9FCC03933BAFB"/>
          </w:pPr>
          <w:r>
            <w:t>Conclusions:</w:t>
          </w:r>
        </w:p>
      </w:docPartBody>
    </w:docPart>
    <w:docPart>
      <w:docPartPr>
        <w:name w:val="0468A6EB36054D2C9711B98152E71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80B99-75CC-42A9-8160-2674957B64F6}"/>
      </w:docPartPr>
      <w:docPartBody>
        <w:p w:rsidR="00515850" w:rsidRDefault="002779AB">
          <w:pPr>
            <w:pStyle w:val="0468A6EB36054D2C9711B98152E71322"/>
          </w:pPr>
          <w:r>
            <w:t>Action items</w:t>
          </w:r>
        </w:p>
      </w:docPartBody>
    </w:docPart>
    <w:docPart>
      <w:docPartPr>
        <w:name w:val="38B15585640D42858F453D402503F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0074-8B86-4316-B88D-AC55B58EF41F}"/>
      </w:docPartPr>
      <w:docPartBody>
        <w:p w:rsidR="00515850" w:rsidRDefault="002779AB">
          <w:pPr>
            <w:pStyle w:val="38B15585640D42858F453D402503F527"/>
          </w:pPr>
          <w:r>
            <w:t>Person responsible</w:t>
          </w:r>
        </w:p>
      </w:docPartBody>
    </w:docPart>
    <w:docPart>
      <w:docPartPr>
        <w:name w:val="08E5F9ACE6FC46A99970B9ACD40A8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AD01-4BD4-4FF0-8B53-D208A4699E36}"/>
      </w:docPartPr>
      <w:docPartBody>
        <w:p w:rsidR="00515850" w:rsidRDefault="002779AB">
          <w:pPr>
            <w:pStyle w:val="08E5F9ACE6FC46A99970B9ACD40A8779"/>
          </w:pPr>
          <w:r>
            <w:t>Deadline</w:t>
          </w:r>
        </w:p>
      </w:docPartBody>
    </w:docPart>
    <w:docPart>
      <w:docPartPr>
        <w:name w:val="88E2139510F74C30AACECAF3F25D4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C00EA-3DD6-4219-AB59-94468E5E57CB}"/>
      </w:docPartPr>
      <w:docPartBody>
        <w:p w:rsidR="00515850" w:rsidRDefault="002779AB">
          <w:pPr>
            <w:pStyle w:val="88E2139510F74C30AACECAF3F25D4FF8"/>
          </w:pPr>
          <w:r>
            <w:t>Discussion:</w:t>
          </w:r>
        </w:p>
      </w:docPartBody>
    </w:docPart>
    <w:docPart>
      <w:docPartPr>
        <w:name w:val="141A0C9745484EBEA960F75D7B557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A749D-C90B-4FBD-80A0-082092D33C24}"/>
      </w:docPartPr>
      <w:docPartBody>
        <w:p w:rsidR="00515850" w:rsidRDefault="002779AB">
          <w:pPr>
            <w:pStyle w:val="141A0C9745484EBEA960F75D7B55760F"/>
          </w:pPr>
          <w:r>
            <w:t>Conclusions:</w:t>
          </w:r>
        </w:p>
      </w:docPartBody>
    </w:docPart>
    <w:docPart>
      <w:docPartPr>
        <w:name w:val="A82DC51831904288A11B8FC94B460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BD3A4-143D-4ACD-BCA2-14B33720ED9F}"/>
      </w:docPartPr>
      <w:docPartBody>
        <w:p w:rsidR="00515850" w:rsidRDefault="002779AB">
          <w:pPr>
            <w:pStyle w:val="A82DC51831904288A11B8FC94B4602E5"/>
          </w:pPr>
          <w:r>
            <w:t>Action items</w:t>
          </w:r>
        </w:p>
      </w:docPartBody>
    </w:docPart>
    <w:docPart>
      <w:docPartPr>
        <w:name w:val="4AF9547855344CFAB2BD5E243F5CE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DF1A7-AF66-4067-9B34-8F46EA81CE0C}"/>
      </w:docPartPr>
      <w:docPartBody>
        <w:p w:rsidR="00515850" w:rsidRDefault="002779AB">
          <w:pPr>
            <w:pStyle w:val="4AF9547855344CFAB2BD5E243F5CE1ED"/>
          </w:pPr>
          <w:r>
            <w:t>Person responsible</w:t>
          </w:r>
        </w:p>
      </w:docPartBody>
    </w:docPart>
    <w:docPart>
      <w:docPartPr>
        <w:name w:val="2C63680D237D42529DC89F4948355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0B4FD-93D9-4F06-AFA4-7044EA1D0EB2}"/>
      </w:docPartPr>
      <w:docPartBody>
        <w:p w:rsidR="00515850" w:rsidRDefault="002779AB">
          <w:pPr>
            <w:pStyle w:val="2C63680D237D42529DC89F4948355EE4"/>
          </w:pPr>
          <w:r>
            <w:t>Deadline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w:rsidR="00515850" w:rsidRDefault="002779AB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  <w:docPart>
      <w:docPartPr>
        <w:name w:val="0003A4E73CD1475181E19134229290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D0EB5-874F-48D1-87AB-F53529933EA9}"/>
      </w:docPartPr>
      <w:docPartBody>
        <w:p w:rsidR="00F77BFD" w:rsidRDefault="00307427" w:rsidP="00307427">
          <w:pPr>
            <w:pStyle w:val="0003A4E73CD1475181E191342292901B"/>
          </w:pPr>
          <w:r>
            <w:t>Presenter:</w:t>
          </w:r>
        </w:p>
      </w:docPartBody>
    </w:docPart>
    <w:docPart>
      <w:docPartPr>
        <w:name w:val="7A38418F6031471A93B4C30F0A08EE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93009-81FA-4013-B018-925AF86674D1}"/>
      </w:docPartPr>
      <w:docPartBody>
        <w:p w:rsidR="00F77BFD" w:rsidRDefault="00307427" w:rsidP="00307427">
          <w:pPr>
            <w:pStyle w:val="7A38418F6031471A93B4C30F0A08EEA3"/>
          </w:pPr>
          <w:r>
            <w:t>Enter presenter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2779AB"/>
    <w:rsid w:val="00307427"/>
    <w:rsid w:val="00341793"/>
    <w:rsid w:val="003575C7"/>
    <w:rsid w:val="004407E4"/>
    <w:rsid w:val="00515850"/>
    <w:rsid w:val="006C13CB"/>
    <w:rsid w:val="00C926F6"/>
    <w:rsid w:val="00F7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C739C84351476788A98698ECA3C527">
    <w:name w:val="2AC739C84351476788A98698ECA3C527"/>
  </w:style>
  <w:style w:type="paragraph" w:customStyle="1" w:styleId="4DFD1CE8E0D341EEBC755028F480CBD2">
    <w:name w:val="4DFD1CE8E0D341EEBC755028F480CBD2"/>
  </w:style>
  <w:style w:type="paragraph" w:customStyle="1" w:styleId="6DEE384615294A479D4F2F927CDBAD2C">
    <w:name w:val="6DEE384615294A479D4F2F927CDBAD2C"/>
  </w:style>
  <w:style w:type="paragraph" w:customStyle="1" w:styleId="F1DBFE99356942478715A65A223FCF69">
    <w:name w:val="F1DBFE99356942478715A65A223FCF69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D001631C20F145DE9BA1F53C18718B80">
    <w:name w:val="D001631C20F145DE9BA1F53C18718B80"/>
  </w:style>
  <w:style w:type="paragraph" w:customStyle="1" w:styleId="84A5E04285964561B2A8922DF388EC64">
    <w:name w:val="84A5E04285964561B2A8922DF388EC64"/>
  </w:style>
  <w:style w:type="paragraph" w:customStyle="1" w:styleId="AD007E6BE1814B84B0B9FCC03933BAFB">
    <w:name w:val="AD007E6BE1814B84B0B9FCC03933BAFB"/>
  </w:style>
  <w:style w:type="paragraph" w:customStyle="1" w:styleId="0468A6EB36054D2C9711B98152E71322">
    <w:name w:val="0468A6EB36054D2C9711B98152E71322"/>
  </w:style>
  <w:style w:type="paragraph" w:customStyle="1" w:styleId="38B15585640D42858F453D402503F527">
    <w:name w:val="38B15585640D42858F453D402503F527"/>
  </w:style>
  <w:style w:type="paragraph" w:customStyle="1" w:styleId="08E5F9ACE6FC46A99970B9ACD40A8779">
    <w:name w:val="08E5F9ACE6FC46A99970B9ACD40A8779"/>
  </w:style>
  <w:style w:type="paragraph" w:customStyle="1" w:styleId="88E2139510F74C30AACECAF3F25D4FF8">
    <w:name w:val="88E2139510F74C30AACECAF3F25D4FF8"/>
  </w:style>
  <w:style w:type="paragraph" w:customStyle="1" w:styleId="141A0C9745484EBEA960F75D7B55760F">
    <w:name w:val="141A0C9745484EBEA960F75D7B55760F"/>
  </w:style>
  <w:style w:type="paragraph" w:customStyle="1" w:styleId="A82DC51831904288A11B8FC94B4602E5">
    <w:name w:val="A82DC51831904288A11B8FC94B4602E5"/>
  </w:style>
  <w:style w:type="paragraph" w:customStyle="1" w:styleId="4AF9547855344CFAB2BD5E243F5CE1ED">
    <w:name w:val="4AF9547855344CFAB2BD5E243F5CE1ED"/>
  </w:style>
  <w:style w:type="paragraph" w:customStyle="1" w:styleId="2C63680D237D42529DC89F4948355EE4">
    <w:name w:val="2C63680D237D42529DC89F4948355EE4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  <w:style w:type="paragraph" w:customStyle="1" w:styleId="0003A4E73CD1475181E191342292901B">
    <w:name w:val="0003A4E73CD1475181E191342292901B"/>
    <w:rsid w:val="00307427"/>
    <w:rPr>
      <w:lang w:val="en-NZ" w:eastAsia="en-NZ"/>
    </w:rPr>
  </w:style>
  <w:style w:type="paragraph" w:customStyle="1" w:styleId="7A38418F6031471A93B4C30F0A08EEA3">
    <w:name w:val="7A38418F6031471A93B4C30F0A08EEA3"/>
    <w:rsid w:val="00307427"/>
    <w:rPr>
      <w:lang w:val="en-NZ" w:eastAsia="en-NZ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19EFC77-5989-4EDB-B85D-0DAD07F34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0470b4-47c5-4c14-ad46-72f8b378acfd"/>
    <ds:schemaRef ds:uri="3032a5e3-5993-49f6-b730-086e11975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</Template>
  <TotalTime>48</TotalTime>
  <Pages>2</Pages>
  <Words>247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Katherine Mulder</cp:lastModifiedBy>
  <cp:revision>52</cp:revision>
  <dcterms:created xsi:type="dcterms:W3CDTF">2022-03-09T08:08:00Z</dcterms:created>
  <dcterms:modified xsi:type="dcterms:W3CDTF">2022-03-15T02:09:00Z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