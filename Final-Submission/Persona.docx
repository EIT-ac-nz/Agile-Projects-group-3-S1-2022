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32"/>
        <w:tblW w:w="1393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57"/>
        <w:gridCol w:w="1370"/>
        <w:gridCol w:w="401"/>
        <w:gridCol w:w="4145"/>
        <w:gridCol w:w="401"/>
        <w:gridCol w:w="4164"/>
      </w:tblGrid>
      <w:tr w:rsidR="007F18B3" w:rsidRPr="00AA1057" w14:paraId="5F6BAB41" w14:textId="77777777" w:rsidTr="00557B4A">
        <w:trPr>
          <w:trHeight w:val="424"/>
        </w:trPr>
        <w:tc>
          <w:tcPr>
            <w:tcW w:w="34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5F298D1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75C245A3" wp14:editId="6D44D319">
                  <wp:extent cx="2053390" cy="1980894"/>
                  <wp:effectExtent l="0" t="0" r="4445" b="635"/>
                  <wp:docPr id="3" name="Picture 3" descr="A person with red hai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with red hair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667" cy="200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D457E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401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1BFDC2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shd w:val="clear" w:color="auto" w:fill="D5DCE4" w:themeFill="text2" w:themeFillTint="33"/>
            <w:vAlign w:val="center"/>
          </w:tcPr>
          <w:p w14:paraId="286C79F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GOALS AND MOTIVATIONS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vAlign w:val="center"/>
          </w:tcPr>
          <w:p w14:paraId="648EBC8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D5DCE4" w:themeFill="text2" w:themeFillTint="33"/>
            <w:vAlign w:val="center"/>
          </w:tcPr>
          <w:p w14:paraId="52E2BCA3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CHALLENGES AND OBSTACLES</w:t>
            </w:r>
          </w:p>
        </w:tc>
      </w:tr>
      <w:tr w:rsidR="007F18B3" w:rsidRPr="00AA1057" w14:paraId="59EBBDB7" w14:textId="77777777" w:rsidTr="00557B4A">
        <w:trPr>
          <w:trHeight w:val="2165"/>
        </w:trPr>
        <w:tc>
          <w:tcPr>
            <w:tcW w:w="34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095C7FC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5F38D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left w:val="nil"/>
              <w:bottom w:val="nil"/>
            </w:tcBorders>
            <w:vAlign w:val="center"/>
          </w:tcPr>
          <w:p w14:paraId="43FD3C5E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501BB50" w14:textId="77777777" w:rsidR="00924F37" w:rsidRPr="00AA1057" w:rsidRDefault="00924F37" w:rsidP="00557B4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Anna</w:t>
            </w:r>
            <w:r w:rsidRPr="00AA105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wants to lose some weight and have healthy eating habits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to increase her self-esteem and to be able to go on a date with a nice man.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0E7BCBC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E443681" w14:textId="52B25430" w:rsidR="00924F37" w:rsidRPr="00AA1057" w:rsidRDefault="0083103C" w:rsidP="00557B4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Anna</w:t>
            </w:r>
            <w:r w:rsidR="00924F37" w:rsidRPr="00AA105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likes eating junk foods and doesn’t have much spare time to do exercise as she has got a part-time job and studying.</w:t>
            </w:r>
          </w:p>
        </w:tc>
      </w:tr>
      <w:tr w:rsidR="007F18B3" w:rsidRPr="00AA1057" w14:paraId="08346B8E" w14:textId="77777777" w:rsidTr="00557B4A">
        <w:trPr>
          <w:trHeight w:val="282"/>
        </w:trPr>
        <w:tc>
          <w:tcPr>
            <w:tcW w:w="345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3DA00ED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D62701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left w:val="nil"/>
              <w:bottom w:val="nil"/>
            </w:tcBorders>
            <w:vAlign w:val="center"/>
          </w:tcPr>
          <w:p w14:paraId="6472329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0C0A97DB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0D70625C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Merge/>
            <w:vAlign w:val="center"/>
          </w:tcPr>
          <w:p w14:paraId="2B7A26EF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0E65FFB6" w14:textId="77777777" w:rsidTr="00557B4A">
        <w:trPr>
          <w:trHeight w:val="282"/>
        </w:trPr>
        <w:tc>
          <w:tcPr>
            <w:tcW w:w="482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5E0EDA0F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QUOTATION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7AD0697B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286B937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4203FDFD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Merge/>
            <w:vAlign w:val="center"/>
          </w:tcPr>
          <w:p w14:paraId="2E33A5A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5EF7BDAA" w14:textId="77777777" w:rsidTr="00557B4A">
        <w:trPr>
          <w:trHeight w:val="859"/>
        </w:trPr>
        <w:tc>
          <w:tcPr>
            <w:tcW w:w="4827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A0FA40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Part of the secret of success is to eat what you like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4513D816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555AB78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629FEE83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C8E0237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51CD3C34" w14:textId="77777777" w:rsidTr="00557B4A">
        <w:trPr>
          <w:trHeight w:val="282"/>
        </w:trPr>
        <w:tc>
          <w:tcPr>
            <w:tcW w:w="4827" w:type="dxa"/>
            <w:gridSpan w:val="2"/>
            <w:shd w:val="clear" w:color="auto" w:fill="FFC000"/>
            <w:vAlign w:val="center"/>
          </w:tcPr>
          <w:p w14:paraId="6133F9BF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2201102C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1DD61E29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3A4FCAE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Merge/>
            <w:vAlign w:val="center"/>
          </w:tcPr>
          <w:p w14:paraId="22271E97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77728E68" w14:textId="77777777" w:rsidTr="00557B4A">
        <w:trPr>
          <w:trHeight w:val="452"/>
        </w:trPr>
        <w:tc>
          <w:tcPr>
            <w:tcW w:w="4827" w:type="dxa"/>
            <w:gridSpan w:val="2"/>
            <w:vAlign w:val="center"/>
          </w:tcPr>
          <w:p w14:paraId="498B7D51" w14:textId="77777777" w:rsidR="00924F37" w:rsidRPr="00AA1057" w:rsidRDefault="00924F37" w:rsidP="00557B4A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Anna cross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075371E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7449C55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0E2E295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BF3EA5C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755E3735" w14:textId="77777777" w:rsidTr="00557B4A">
        <w:trPr>
          <w:trHeight w:val="282"/>
        </w:trPr>
        <w:tc>
          <w:tcPr>
            <w:tcW w:w="4827" w:type="dxa"/>
            <w:gridSpan w:val="2"/>
            <w:shd w:val="clear" w:color="auto" w:fill="FFC000"/>
            <w:vAlign w:val="center"/>
          </w:tcPr>
          <w:p w14:paraId="00CE1476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401" w:type="dxa"/>
            <w:vMerge/>
            <w:tcBorders>
              <w:bottom w:val="nil"/>
              <w:right w:val="nil"/>
            </w:tcBorders>
            <w:vAlign w:val="center"/>
          </w:tcPr>
          <w:p w14:paraId="7CF39CE6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tcBorders>
              <w:left w:val="nil"/>
              <w:right w:val="nil"/>
            </w:tcBorders>
            <w:vAlign w:val="center"/>
          </w:tcPr>
          <w:p w14:paraId="28D71FF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FF10D48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tcBorders>
              <w:left w:val="nil"/>
              <w:right w:val="nil"/>
            </w:tcBorders>
            <w:vAlign w:val="center"/>
          </w:tcPr>
          <w:p w14:paraId="3D976DDB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799629C2" w14:textId="77777777" w:rsidTr="00557B4A">
        <w:trPr>
          <w:trHeight w:val="424"/>
        </w:trPr>
        <w:tc>
          <w:tcPr>
            <w:tcW w:w="4827" w:type="dxa"/>
            <w:gridSpan w:val="2"/>
            <w:vAlign w:val="center"/>
          </w:tcPr>
          <w:p w14:paraId="3A78E57D" w14:textId="77777777" w:rsidR="00924F37" w:rsidRPr="00AA1057" w:rsidRDefault="00924F37" w:rsidP="00557B4A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28</w:t>
            </w: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 years old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4B08C25A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shd w:val="clear" w:color="auto" w:fill="D5DCE4" w:themeFill="text2" w:themeFillTint="33"/>
            <w:vAlign w:val="center"/>
          </w:tcPr>
          <w:p w14:paraId="2A14DDA6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FRUSTRATIONS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7D87F2CE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D5DCE4" w:themeFill="text2" w:themeFillTint="33"/>
            <w:vAlign w:val="center"/>
          </w:tcPr>
          <w:p w14:paraId="637AD04E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SOURCES OF INFORMATION</w:t>
            </w:r>
          </w:p>
        </w:tc>
      </w:tr>
      <w:tr w:rsidR="007F18B3" w:rsidRPr="00AA1057" w14:paraId="043EF582" w14:textId="77777777" w:rsidTr="00557B4A">
        <w:trPr>
          <w:trHeight w:val="282"/>
        </w:trPr>
        <w:tc>
          <w:tcPr>
            <w:tcW w:w="4827" w:type="dxa"/>
            <w:gridSpan w:val="2"/>
            <w:shd w:val="clear" w:color="auto" w:fill="FFC000"/>
            <w:vAlign w:val="center"/>
          </w:tcPr>
          <w:p w14:paraId="10CCE71F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1FCB5C9E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 w:val="restart"/>
            <w:vAlign w:val="center"/>
          </w:tcPr>
          <w:p w14:paraId="57ACD065" w14:textId="5406D8D7" w:rsidR="00924F37" w:rsidRPr="00AA1057" w:rsidRDefault="0083103C" w:rsidP="00557B4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Anna</w:t>
            </w:r>
            <w:r w:rsidR="00924F37" w:rsidRPr="00AA105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doesn’t have the confidence to join exercise groups. Anna is unsure where to start with her exercise journey as she doesn’t know what she is interested in.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1BC398F9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39D0399C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BOOKS</w:t>
            </w:r>
          </w:p>
        </w:tc>
      </w:tr>
      <w:tr w:rsidR="007F18B3" w:rsidRPr="00AA1057" w14:paraId="056A38AD" w14:textId="77777777" w:rsidTr="00557B4A">
        <w:trPr>
          <w:trHeight w:val="424"/>
        </w:trPr>
        <w:tc>
          <w:tcPr>
            <w:tcW w:w="4827" w:type="dxa"/>
            <w:gridSpan w:val="2"/>
            <w:vAlign w:val="center"/>
          </w:tcPr>
          <w:p w14:paraId="7E5D3BEA" w14:textId="77777777" w:rsidR="00924F37" w:rsidRPr="00AA1057" w:rsidRDefault="00924F37" w:rsidP="00557B4A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Female 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59D068FB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2B585175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7639BB09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Align w:val="center"/>
          </w:tcPr>
          <w:p w14:paraId="1FC937B1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Manfulness/ meditation books</w:t>
            </w:r>
          </w:p>
        </w:tc>
      </w:tr>
      <w:tr w:rsidR="007F18B3" w:rsidRPr="00AA1057" w14:paraId="7DADE7B5" w14:textId="77777777" w:rsidTr="00557B4A">
        <w:trPr>
          <w:trHeight w:val="282"/>
        </w:trPr>
        <w:tc>
          <w:tcPr>
            <w:tcW w:w="4827" w:type="dxa"/>
            <w:gridSpan w:val="2"/>
            <w:shd w:val="clear" w:color="auto" w:fill="FFC000"/>
            <w:vAlign w:val="center"/>
          </w:tcPr>
          <w:p w14:paraId="570D013D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28F56A7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6A010607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4451355A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7A788C5E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BLOGS</w:t>
            </w:r>
          </w:p>
        </w:tc>
      </w:tr>
      <w:tr w:rsidR="007F18B3" w:rsidRPr="00AA1057" w14:paraId="70FF5760" w14:textId="77777777" w:rsidTr="00557B4A">
        <w:trPr>
          <w:trHeight w:val="424"/>
        </w:trPr>
        <w:tc>
          <w:tcPr>
            <w:tcW w:w="4827" w:type="dxa"/>
            <w:gridSpan w:val="2"/>
            <w:vAlign w:val="center"/>
          </w:tcPr>
          <w:p w14:paraId="139F0ACF" w14:textId="77777777" w:rsidR="00924F37" w:rsidRPr="00AA1057" w:rsidRDefault="00924F37" w:rsidP="00557B4A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Restaurant server  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576E6B0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420C1454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6474A3DE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Align w:val="center"/>
          </w:tcPr>
          <w:p w14:paraId="69BF752E" w14:textId="77777777" w:rsidR="00924F37" w:rsidRPr="0000043D" w:rsidRDefault="00924F37" w:rsidP="00557B4A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</w:rPr>
            </w:pPr>
            <w:r w:rsidRPr="0000043D">
              <w:rPr>
                <w:rFonts w:ascii="Arial" w:hAnsi="Arial" w:cs="Arial"/>
                <w:b/>
                <w:bCs/>
                <w:color w:val="202124"/>
              </w:rPr>
              <w:t>Tumblr (www.tumblr.com)</w:t>
            </w:r>
          </w:p>
        </w:tc>
      </w:tr>
      <w:tr w:rsidR="007F18B3" w:rsidRPr="00AA1057" w14:paraId="5C6A7E22" w14:textId="77777777" w:rsidTr="00557B4A">
        <w:trPr>
          <w:trHeight w:val="282"/>
        </w:trPr>
        <w:tc>
          <w:tcPr>
            <w:tcW w:w="4827" w:type="dxa"/>
            <w:gridSpan w:val="2"/>
            <w:shd w:val="clear" w:color="auto" w:fill="FFC000"/>
            <w:vAlign w:val="center"/>
          </w:tcPr>
          <w:p w14:paraId="0EC7ECC6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OCCUPATION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26D314D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0AD241D6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3F347327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5A3272C9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CONFERENCES</w:t>
            </w:r>
          </w:p>
        </w:tc>
      </w:tr>
      <w:tr w:rsidR="007F18B3" w:rsidRPr="00AA1057" w14:paraId="53A2F827" w14:textId="77777777" w:rsidTr="00557B4A">
        <w:trPr>
          <w:trHeight w:val="424"/>
        </w:trPr>
        <w:tc>
          <w:tcPr>
            <w:tcW w:w="4827" w:type="dxa"/>
            <w:gridSpan w:val="2"/>
            <w:vAlign w:val="center"/>
          </w:tcPr>
          <w:p w14:paraId="7C75B484" w14:textId="77777777" w:rsidR="00924F37" w:rsidRPr="00AA1057" w:rsidRDefault="00924F37" w:rsidP="00557B4A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Café worker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4A9B27CF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3D5313C8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372AA27E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Align w:val="center"/>
          </w:tcPr>
          <w:p w14:paraId="79A8968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Music conferences such as Live music events </w:t>
            </w:r>
          </w:p>
        </w:tc>
      </w:tr>
      <w:tr w:rsidR="007F18B3" w:rsidRPr="00AA1057" w14:paraId="63F8872C" w14:textId="77777777" w:rsidTr="00557B4A">
        <w:trPr>
          <w:trHeight w:val="282"/>
        </w:trPr>
        <w:tc>
          <w:tcPr>
            <w:tcW w:w="4827" w:type="dxa"/>
            <w:gridSpan w:val="2"/>
            <w:shd w:val="clear" w:color="auto" w:fill="FFC000"/>
            <w:vAlign w:val="center"/>
          </w:tcPr>
          <w:p w14:paraId="2E16E4FC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JOB TITLE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3F5B51D7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2D5F8B16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456786A3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2FA4E52C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EXPERTS</w:t>
            </w:r>
          </w:p>
        </w:tc>
      </w:tr>
      <w:tr w:rsidR="007F18B3" w:rsidRPr="00AA1057" w14:paraId="461C65DB" w14:textId="77777777" w:rsidTr="00557B4A">
        <w:trPr>
          <w:trHeight w:val="424"/>
        </w:trPr>
        <w:tc>
          <w:tcPr>
            <w:tcW w:w="4827" w:type="dxa"/>
            <w:gridSpan w:val="2"/>
            <w:vAlign w:val="center"/>
          </w:tcPr>
          <w:p w14:paraId="50669A0B" w14:textId="77777777" w:rsidR="00924F37" w:rsidRPr="00AA1057" w:rsidRDefault="00924F37" w:rsidP="00557B4A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B</w:t>
            </w: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arista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0B3089E4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6026A6E6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45DDB2CD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Align w:val="center"/>
          </w:tcPr>
          <w:p w14:paraId="652135DE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Opera Winfrey</w:t>
            </w:r>
          </w:p>
        </w:tc>
      </w:tr>
      <w:tr w:rsidR="007F18B3" w:rsidRPr="00AA1057" w14:paraId="2802B895" w14:textId="77777777" w:rsidTr="00557B4A">
        <w:trPr>
          <w:trHeight w:val="282"/>
        </w:trPr>
        <w:tc>
          <w:tcPr>
            <w:tcW w:w="4827" w:type="dxa"/>
            <w:gridSpan w:val="2"/>
            <w:shd w:val="clear" w:color="auto" w:fill="FFC000"/>
            <w:vAlign w:val="center"/>
          </w:tcPr>
          <w:p w14:paraId="4A7C6517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HIGHEST LEVEL OF EDUCATION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213EF7BA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07B26248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6171111D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49AA5EC6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MAGAZINES</w:t>
            </w:r>
          </w:p>
        </w:tc>
      </w:tr>
      <w:tr w:rsidR="007F18B3" w:rsidRPr="00AA1057" w14:paraId="2FDB38E6" w14:textId="77777777" w:rsidTr="00557B4A">
        <w:trPr>
          <w:trHeight w:val="424"/>
        </w:trPr>
        <w:tc>
          <w:tcPr>
            <w:tcW w:w="4827" w:type="dxa"/>
            <w:gridSpan w:val="2"/>
            <w:vAlign w:val="center"/>
          </w:tcPr>
          <w:p w14:paraId="0B700021" w14:textId="77777777" w:rsidR="00924F37" w:rsidRPr="00AA1057" w:rsidRDefault="00924F37" w:rsidP="00557B4A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High school education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62C196DA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37C5111F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1E2EA9A1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vAlign w:val="center"/>
          </w:tcPr>
          <w:p w14:paraId="7F2E5762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Cooking magazine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</w:t>
            </w:r>
          </w:p>
        </w:tc>
      </w:tr>
      <w:tr w:rsidR="007F18B3" w:rsidRPr="00AA1057" w14:paraId="42F6164C" w14:textId="77777777" w:rsidTr="00557B4A">
        <w:trPr>
          <w:trHeight w:val="282"/>
        </w:trPr>
        <w:tc>
          <w:tcPr>
            <w:tcW w:w="4827" w:type="dxa"/>
            <w:gridSpan w:val="2"/>
            <w:shd w:val="clear" w:color="auto" w:fill="FFC000"/>
            <w:vAlign w:val="center"/>
          </w:tcPr>
          <w:p w14:paraId="0822916C" w14:textId="77777777" w:rsidR="00924F37" w:rsidRDefault="00924F37" w:rsidP="00557B4A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ANNUAL INCOME</w:t>
            </w:r>
          </w:p>
          <w:p w14:paraId="313182C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Approximately 50,000 / year</w:t>
            </w: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5371C129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45" w:type="dxa"/>
            <w:vMerge/>
            <w:vAlign w:val="center"/>
          </w:tcPr>
          <w:p w14:paraId="4E0C31B0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" w:type="dxa"/>
            <w:vMerge/>
            <w:tcBorders>
              <w:bottom w:val="nil"/>
            </w:tcBorders>
            <w:vAlign w:val="center"/>
          </w:tcPr>
          <w:p w14:paraId="44DB0714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21AB5173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WEBSITES</w:t>
            </w:r>
          </w:p>
          <w:p w14:paraId="446071AF" w14:textId="77777777" w:rsidR="00924F37" w:rsidRPr="00AA1057" w:rsidRDefault="00924F37" w:rsidP="00557B4A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Woman fashion clothing shopping </w:t>
            </w:r>
          </w:p>
        </w:tc>
      </w:tr>
    </w:tbl>
    <w:p w14:paraId="1610D00D" w14:textId="77777777" w:rsidR="00D9494A" w:rsidRPr="00AA1057" w:rsidRDefault="00D9494A">
      <w:pPr>
        <w:rPr>
          <w:rFonts w:asciiTheme="majorHAnsi" w:hAnsiTheme="majorHAnsi" w:cstheme="majorHAnsi"/>
          <w:b/>
          <w:color w:val="808080" w:themeColor="background1" w:themeShade="80"/>
          <w:sz w:val="24"/>
          <w:szCs w:val="24"/>
        </w:rPr>
      </w:pPr>
    </w:p>
    <w:p w14:paraId="130A839C" w14:textId="77777777" w:rsidR="00560932" w:rsidRPr="00AA1057" w:rsidRDefault="00560932" w:rsidP="00D4300C">
      <w:pPr>
        <w:rPr>
          <w:rFonts w:asciiTheme="majorHAnsi" w:hAnsiTheme="majorHAnsi" w:cstheme="majorHAnsi"/>
          <w:noProof/>
          <w:sz w:val="24"/>
          <w:szCs w:val="24"/>
        </w:rPr>
        <w:sectPr w:rsidR="00560932" w:rsidRPr="00AA1057" w:rsidSect="00902365">
          <w:footerReference w:type="even" r:id="rId12"/>
          <w:footerReference w:type="default" r:id="rId1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486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6"/>
        <w:gridCol w:w="1521"/>
        <w:gridCol w:w="433"/>
        <w:gridCol w:w="4475"/>
        <w:gridCol w:w="433"/>
        <w:gridCol w:w="4480"/>
      </w:tblGrid>
      <w:tr w:rsidR="007F18B3" w:rsidRPr="00AA1057" w14:paraId="2097C336" w14:textId="77777777" w:rsidTr="00ED363F">
        <w:trPr>
          <w:trHeight w:val="432"/>
        </w:trPr>
        <w:tc>
          <w:tcPr>
            <w:tcW w:w="30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7AADC3C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470C5D33" wp14:editId="6F88D68E">
                  <wp:extent cx="1804737" cy="2122805"/>
                  <wp:effectExtent l="0" t="0" r="5080" b="0"/>
                  <wp:docPr id="4" name="Picture 4" descr="A picture containing person, person, wall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person, person, wall, indoo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472" cy="213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FD77D" w14:textId="04636949" w:rsidR="00924F37" w:rsidRPr="00AA1057" w:rsidRDefault="00924F37" w:rsidP="00924F3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433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708AD39D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shd w:val="clear" w:color="auto" w:fill="D5DCE4" w:themeFill="text2" w:themeFillTint="33"/>
            <w:vAlign w:val="center"/>
          </w:tcPr>
          <w:p w14:paraId="18E51BF5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GOALS AND MOTIVATIONS</w:t>
            </w:r>
          </w:p>
        </w:tc>
        <w:tc>
          <w:tcPr>
            <w:tcW w:w="433" w:type="dxa"/>
            <w:vMerge w:val="restart"/>
            <w:tcBorders>
              <w:top w:val="nil"/>
              <w:bottom w:val="nil"/>
            </w:tcBorders>
            <w:vAlign w:val="center"/>
          </w:tcPr>
          <w:p w14:paraId="286E4B77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shd w:val="clear" w:color="auto" w:fill="D5DCE4" w:themeFill="text2" w:themeFillTint="33"/>
            <w:vAlign w:val="center"/>
          </w:tcPr>
          <w:p w14:paraId="2A51D652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CHALLENGES AND OBSTACLES</w:t>
            </w:r>
          </w:p>
        </w:tc>
      </w:tr>
      <w:tr w:rsidR="007F18B3" w:rsidRPr="00AA1057" w14:paraId="7A4DD725" w14:textId="77777777" w:rsidTr="00ED363F">
        <w:trPr>
          <w:trHeight w:val="2204"/>
        </w:trPr>
        <w:tc>
          <w:tcPr>
            <w:tcW w:w="30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928A3AA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BA1AD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left w:val="nil"/>
              <w:bottom w:val="nil"/>
            </w:tcBorders>
            <w:vAlign w:val="center"/>
          </w:tcPr>
          <w:p w14:paraId="6A16397F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1A89A32" w14:textId="77777777" w:rsidR="00924F37" w:rsidRPr="00AA1057" w:rsidRDefault="00924F37" w:rsidP="00924F3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Michael wants to buy </w:t>
            </w:r>
            <w:r w:rsidRPr="00AA105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 house for investment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and take the kids on a trip to the USA for a couple of months.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6C3060EE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1703728A" w14:textId="67E55D6F" w:rsidR="00924F37" w:rsidRPr="00AA1057" w:rsidRDefault="0083103C" w:rsidP="00924F3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Michael</w:t>
            </w:r>
            <w:r w:rsidR="00924F37" w:rsidRPr="00AA105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has some bills that need to be paid on time on a weekly basis</w:t>
            </w:r>
            <w:r w:rsidR="00924F3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and has 2 dependent children who need his support that he might not be able to put money aside for his investment and trip in a short period of time. </w:t>
            </w:r>
          </w:p>
        </w:tc>
      </w:tr>
      <w:tr w:rsidR="007F18B3" w:rsidRPr="00AA1057" w14:paraId="55950B5C" w14:textId="77777777" w:rsidTr="00ED363F">
        <w:trPr>
          <w:trHeight w:val="288"/>
        </w:trPr>
        <w:tc>
          <w:tcPr>
            <w:tcW w:w="306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7439D6E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7FB4986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left w:val="nil"/>
              <w:bottom w:val="nil"/>
            </w:tcBorders>
            <w:vAlign w:val="center"/>
          </w:tcPr>
          <w:p w14:paraId="1E4054E0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2504DBE2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46744405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Merge/>
            <w:vAlign w:val="center"/>
          </w:tcPr>
          <w:p w14:paraId="75624243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0C753DB1" w14:textId="77777777" w:rsidTr="00ED363F">
        <w:trPr>
          <w:trHeight w:val="288"/>
        </w:trPr>
        <w:tc>
          <w:tcPr>
            <w:tcW w:w="458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51E1AE8C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QUOTATION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59F220CD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38E1408C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3476202A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Merge/>
            <w:vAlign w:val="center"/>
          </w:tcPr>
          <w:p w14:paraId="32BCB4EA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7C8AE7CE" w14:textId="77777777" w:rsidTr="00ED363F">
        <w:trPr>
          <w:trHeight w:val="875"/>
        </w:trPr>
        <w:tc>
          <w:tcPr>
            <w:tcW w:w="4587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8CC6A20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Don’t count the days, make the days count.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250FF14B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FA88F67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3092555C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8E17679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6036176F" w14:textId="77777777" w:rsidTr="00ED363F">
        <w:trPr>
          <w:trHeight w:val="288"/>
        </w:trPr>
        <w:tc>
          <w:tcPr>
            <w:tcW w:w="4587" w:type="dxa"/>
            <w:gridSpan w:val="2"/>
            <w:shd w:val="clear" w:color="auto" w:fill="FFC000"/>
            <w:vAlign w:val="center"/>
          </w:tcPr>
          <w:p w14:paraId="77EBC0BE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2A4E436B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177D263B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37306E6A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Merge/>
            <w:vAlign w:val="center"/>
          </w:tcPr>
          <w:p w14:paraId="5808AF33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4CE450D4" w14:textId="77777777" w:rsidTr="00ED363F">
        <w:trPr>
          <w:trHeight w:val="432"/>
        </w:trPr>
        <w:tc>
          <w:tcPr>
            <w:tcW w:w="4587" w:type="dxa"/>
            <w:gridSpan w:val="2"/>
            <w:vAlign w:val="center"/>
          </w:tcPr>
          <w:p w14:paraId="162DEA59" w14:textId="77777777" w:rsidR="00924F37" w:rsidRPr="00AA1057" w:rsidRDefault="00924F37" w:rsidP="00924F37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Michael Scott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7A8416D2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86C62DC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31197368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86D1C52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0E0EF1A5" w14:textId="77777777" w:rsidTr="00ED363F">
        <w:trPr>
          <w:trHeight w:val="288"/>
        </w:trPr>
        <w:tc>
          <w:tcPr>
            <w:tcW w:w="4587" w:type="dxa"/>
            <w:gridSpan w:val="2"/>
            <w:shd w:val="clear" w:color="auto" w:fill="FFC000"/>
            <w:vAlign w:val="center"/>
          </w:tcPr>
          <w:p w14:paraId="6DFDA317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433" w:type="dxa"/>
            <w:vMerge/>
            <w:tcBorders>
              <w:bottom w:val="nil"/>
              <w:right w:val="nil"/>
            </w:tcBorders>
            <w:vAlign w:val="center"/>
          </w:tcPr>
          <w:p w14:paraId="36668D89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tcBorders>
              <w:left w:val="nil"/>
              <w:right w:val="nil"/>
            </w:tcBorders>
            <w:vAlign w:val="center"/>
          </w:tcPr>
          <w:p w14:paraId="17509511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9736DEB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tcBorders>
              <w:left w:val="nil"/>
              <w:right w:val="nil"/>
            </w:tcBorders>
            <w:vAlign w:val="center"/>
          </w:tcPr>
          <w:p w14:paraId="2C4C8173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64771768" w14:textId="77777777" w:rsidTr="00ED363F">
        <w:trPr>
          <w:trHeight w:val="432"/>
        </w:trPr>
        <w:tc>
          <w:tcPr>
            <w:tcW w:w="4587" w:type="dxa"/>
            <w:gridSpan w:val="2"/>
            <w:vAlign w:val="center"/>
          </w:tcPr>
          <w:p w14:paraId="6E590AC0" w14:textId="77777777" w:rsidR="00924F37" w:rsidRPr="00AA1057" w:rsidRDefault="00924F37" w:rsidP="00924F37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46 years old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68FE5059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shd w:val="clear" w:color="auto" w:fill="D5DCE4" w:themeFill="text2" w:themeFillTint="33"/>
            <w:vAlign w:val="center"/>
          </w:tcPr>
          <w:p w14:paraId="7F5D560C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FRUSTRATIONS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3ABB03E5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shd w:val="clear" w:color="auto" w:fill="D5DCE4" w:themeFill="text2" w:themeFillTint="33"/>
            <w:vAlign w:val="center"/>
          </w:tcPr>
          <w:p w14:paraId="339133A5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SOURCES OF INFORMATION</w:t>
            </w:r>
          </w:p>
        </w:tc>
      </w:tr>
      <w:tr w:rsidR="007F18B3" w:rsidRPr="00AA1057" w14:paraId="68795ED3" w14:textId="77777777" w:rsidTr="00ED363F">
        <w:trPr>
          <w:trHeight w:val="288"/>
        </w:trPr>
        <w:tc>
          <w:tcPr>
            <w:tcW w:w="4587" w:type="dxa"/>
            <w:gridSpan w:val="2"/>
            <w:shd w:val="clear" w:color="auto" w:fill="FFC000"/>
            <w:vAlign w:val="center"/>
          </w:tcPr>
          <w:p w14:paraId="47C9E226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26F59ED4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 w:val="restart"/>
            <w:vAlign w:val="center"/>
          </w:tcPr>
          <w:p w14:paraId="37DAE862" w14:textId="5A6D4BF3" w:rsidR="00924F37" w:rsidRPr="00AA1057" w:rsidRDefault="0083103C" w:rsidP="00924F37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Michael</w:t>
            </w:r>
            <w:r w:rsidR="00924F37" w:rsidRPr="00AA105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doesn’t know the law regulations for house investment</w:t>
            </w:r>
            <w:r w:rsidR="00924F3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and kids might miss their friends during holiday and want to come home.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6411C85F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1940DD60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BOOKS</w:t>
            </w:r>
          </w:p>
        </w:tc>
      </w:tr>
      <w:tr w:rsidR="007F18B3" w:rsidRPr="00AA1057" w14:paraId="615736F4" w14:textId="77777777" w:rsidTr="00ED363F">
        <w:trPr>
          <w:trHeight w:val="432"/>
        </w:trPr>
        <w:tc>
          <w:tcPr>
            <w:tcW w:w="4587" w:type="dxa"/>
            <w:gridSpan w:val="2"/>
            <w:vAlign w:val="center"/>
          </w:tcPr>
          <w:p w14:paraId="1337B247" w14:textId="77777777" w:rsidR="00924F37" w:rsidRPr="00AA1057" w:rsidRDefault="00924F37" w:rsidP="00924F37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Male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5ABEF74D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6B2236F0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1AA27998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Align w:val="center"/>
          </w:tcPr>
          <w:p w14:paraId="661F7EFA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Based on true storybooks</w:t>
            </w:r>
          </w:p>
        </w:tc>
      </w:tr>
      <w:tr w:rsidR="007F18B3" w:rsidRPr="00AA1057" w14:paraId="07C35B16" w14:textId="77777777" w:rsidTr="00ED363F">
        <w:trPr>
          <w:trHeight w:val="288"/>
        </w:trPr>
        <w:tc>
          <w:tcPr>
            <w:tcW w:w="4587" w:type="dxa"/>
            <w:gridSpan w:val="2"/>
            <w:shd w:val="clear" w:color="auto" w:fill="FFC000"/>
            <w:vAlign w:val="center"/>
          </w:tcPr>
          <w:p w14:paraId="69E40B53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6C936370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6D5ABC4A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4CF665C8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23AB9016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BLOGS</w:t>
            </w:r>
          </w:p>
        </w:tc>
      </w:tr>
      <w:tr w:rsidR="007F18B3" w:rsidRPr="00AA1057" w14:paraId="0D5FA2FC" w14:textId="77777777" w:rsidTr="00ED363F">
        <w:trPr>
          <w:trHeight w:val="432"/>
        </w:trPr>
        <w:tc>
          <w:tcPr>
            <w:tcW w:w="4587" w:type="dxa"/>
            <w:gridSpan w:val="2"/>
            <w:vAlign w:val="center"/>
          </w:tcPr>
          <w:p w14:paraId="6C8A0C38" w14:textId="77777777" w:rsidR="00924F37" w:rsidRPr="00AA1057" w:rsidRDefault="00924F37" w:rsidP="00924F37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Scranton</w: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/ USA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0703A726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32301860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7A23DDDC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Align w:val="center"/>
          </w:tcPr>
          <w:p w14:paraId="4D032999" w14:textId="77777777" w:rsidR="00924F37" w:rsidRPr="00AA1057" w:rsidRDefault="00924F37" w:rsidP="00924F37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ajorHAnsi" w:hAnsiTheme="majorHAnsi" w:cstheme="majorHAnsi"/>
                <w:b/>
                <w:bCs/>
                <w:color w:val="202124"/>
              </w:rPr>
            </w:pPr>
            <w:r w:rsidRPr="00AA1057">
              <w:rPr>
                <w:rFonts w:asciiTheme="majorHAnsi" w:hAnsiTheme="majorHAnsi" w:cstheme="majorHAnsi"/>
                <w:b/>
                <w:bCs/>
                <w:color w:val="202124"/>
              </w:rPr>
              <w:t>LinkedIn (www.linkedin.com)</w:t>
            </w:r>
          </w:p>
        </w:tc>
      </w:tr>
      <w:tr w:rsidR="007F18B3" w:rsidRPr="00AA1057" w14:paraId="22B4DF1D" w14:textId="77777777" w:rsidTr="00ED363F">
        <w:trPr>
          <w:trHeight w:val="288"/>
        </w:trPr>
        <w:tc>
          <w:tcPr>
            <w:tcW w:w="4587" w:type="dxa"/>
            <w:gridSpan w:val="2"/>
            <w:shd w:val="clear" w:color="auto" w:fill="FFC000"/>
            <w:vAlign w:val="center"/>
          </w:tcPr>
          <w:p w14:paraId="28FC4D34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OCCUPATION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722A8B72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65348029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2A258687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7CA6B684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CONFERENCES</w:t>
            </w:r>
          </w:p>
        </w:tc>
      </w:tr>
      <w:tr w:rsidR="007F18B3" w:rsidRPr="00AA1057" w14:paraId="140DB69E" w14:textId="77777777" w:rsidTr="00ED363F">
        <w:trPr>
          <w:trHeight w:val="432"/>
        </w:trPr>
        <w:tc>
          <w:tcPr>
            <w:tcW w:w="4587" w:type="dxa"/>
            <w:gridSpan w:val="2"/>
            <w:vAlign w:val="center"/>
          </w:tcPr>
          <w:p w14:paraId="0FE02A70" w14:textId="77777777" w:rsidR="00924F37" w:rsidRPr="00AA1057" w:rsidRDefault="00924F37" w:rsidP="00924F37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Business Worker</w:t>
            </w: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25C8C86E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22BDF137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6BDB88DE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Align w:val="center"/>
          </w:tcPr>
          <w:p w14:paraId="601EAE33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Health and safety conferences.</w:t>
            </w:r>
          </w:p>
        </w:tc>
      </w:tr>
      <w:tr w:rsidR="007F18B3" w:rsidRPr="00AA1057" w14:paraId="5046DA43" w14:textId="77777777" w:rsidTr="00ED363F">
        <w:trPr>
          <w:trHeight w:val="288"/>
        </w:trPr>
        <w:tc>
          <w:tcPr>
            <w:tcW w:w="4587" w:type="dxa"/>
            <w:gridSpan w:val="2"/>
            <w:shd w:val="clear" w:color="auto" w:fill="FFC000"/>
            <w:vAlign w:val="center"/>
          </w:tcPr>
          <w:p w14:paraId="6D2387F0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JOB TITLE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0722F967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63C69798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54B27E61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5EA7391C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EXPERTS</w:t>
            </w:r>
          </w:p>
        </w:tc>
      </w:tr>
      <w:tr w:rsidR="007F18B3" w:rsidRPr="00AA1057" w14:paraId="306E4598" w14:textId="77777777" w:rsidTr="00ED363F">
        <w:trPr>
          <w:trHeight w:val="432"/>
        </w:trPr>
        <w:tc>
          <w:tcPr>
            <w:tcW w:w="4587" w:type="dxa"/>
            <w:gridSpan w:val="2"/>
            <w:vAlign w:val="center"/>
          </w:tcPr>
          <w:p w14:paraId="4930162E" w14:textId="77777777" w:rsidR="00924F37" w:rsidRPr="00AA1057" w:rsidRDefault="00924F37" w:rsidP="00924F37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Health and </w: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S</w:t>
            </w: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afety </w:t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M</w:t>
            </w: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anager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54CFB462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3F47ECFE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455B9A80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Align w:val="center"/>
          </w:tcPr>
          <w:p w14:paraId="6642EC40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Elon Mask</w:t>
            </w:r>
          </w:p>
        </w:tc>
      </w:tr>
      <w:tr w:rsidR="007F18B3" w:rsidRPr="00AA1057" w14:paraId="63AC91FF" w14:textId="77777777" w:rsidTr="00ED363F">
        <w:trPr>
          <w:trHeight w:val="288"/>
        </w:trPr>
        <w:tc>
          <w:tcPr>
            <w:tcW w:w="4587" w:type="dxa"/>
            <w:gridSpan w:val="2"/>
            <w:shd w:val="clear" w:color="auto" w:fill="FFC000"/>
            <w:vAlign w:val="center"/>
          </w:tcPr>
          <w:p w14:paraId="117092BE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HIGHEST LEVEL OF EDUCATION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26BA312E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4FFD875A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4C3E7923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13BA0DB5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MAGAZINES</w:t>
            </w:r>
          </w:p>
        </w:tc>
      </w:tr>
      <w:tr w:rsidR="007F18B3" w:rsidRPr="00AA1057" w14:paraId="72636011" w14:textId="77777777" w:rsidTr="00ED363F">
        <w:trPr>
          <w:trHeight w:val="432"/>
        </w:trPr>
        <w:tc>
          <w:tcPr>
            <w:tcW w:w="4587" w:type="dxa"/>
            <w:gridSpan w:val="2"/>
            <w:vAlign w:val="center"/>
          </w:tcPr>
          <w:p w14:paraId="6E69DB25" w14:textId="77777777" w:rsidR="00924F37" w:rsidRPr="00AA1057" w:rsidRDefault="00924F37" w:rsidP="00924F37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Diploma </w:t>
            </w:r>
            <w:r w:rsidRPr="00AA1057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6E090FC7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6CAF3083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17E50F19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vAlign w:val="center"/>
          </w:tcPr>
          <w:p w14:paraId="4980EF26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Hunting and fishing</w:t>
            </w:r>
          </w:p>
        </w:tc>
      </w:tr>
      <w:tr w:rsidR="007F18B3" w:rsidRPr="00AA1057" w14:paraId="62BB5081" w14:textId="77777777" w:rsidTr="00ED363F">
        <w:trPr>
          <w:trHeight w:val="288"/>
        </w:trPr>
        <w:tc>
          <w:tcPr>
            <w:tcW w:w="4587" w:type="dxa"/>
            <w:gridSpan w:val="2"/>
            <w:shd w:val="clear" w:color="auto" w:fill="FFC000"/>
            <w:vAlign w:val="center"/>
          </w:tcPr>
          <w:p w14:paraId="69694F27" w14:textId="77777777" w:rsidR="00924F37" w:rsidRDefault="00924F37" w:rsidP="00924F37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ANNUAL INCOME</w:t>
            </w:r>
          </w:p>
          <w:p w14:paraId="080E896D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Approximately 80,000 / year</w:t>
            </w: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30BAD08C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5" w:type="dxa"/>
            <w:vMerge/>
            <w:vAlign w:val="center"/>
          </w:tcPr>
          <w:p w14:paraId="09DF5C4F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3" w:type="dxa"/>
            <w:vMerge/>
            <w:tcBorders>
              <w:bottom w:val="nil"/>
            </w:tcBorders>
            <w:vAlign w:val="center"/>
          </w:tcPr>
          <w:p w14:paraId="58E5072F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655170A9" w14:textId="77777777" w:rsidR="00924F3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WEBSITES</w:t>
            </w:r>
          </w:p>
          <w:p w14:paraId="005BF464" w14:textId="77777777" w:rsidR="00924F37" w:rsidRPr="00AA1057" w:rsidRDefault="00924F37" w:rsidP="00924F37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NZ Herald and BBC News</w:t>
            </w:r>
          </w:p>
        </w:tc>
      </w:tr>
    </w:tbl>
    <w:p w14:paraId="69C57FD5" w14:textId="5AF1E3EE" w:rsidR="00ED363F" w:rsidRDefault="00ED363F">
      <w:r>
        <w:br w:type="page"/>
      </w:r>
    </w:p>
    <w:tbl>
      <w:tblPr>
        <w:tblStyle w:val="TableGrid"/>
        <w:tblpPr w:leftFromText="180" w:rightFromText="180" w:vertAnchor="text" w:horzAnchor="margin" w:tblpY="-6"/>
        <w:tblW w:w="1439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36"/>
        <w:gridCol w:w="1538"/>
        <w:gridCol w:w="432"/>
        <w:gridCol w:w="4477"/>
        <w:gridCol w:w="432"/>
        <w:gridCol w:w="4476"/>
      </w:tblGrid>
      <w:tr w:rsidR="00C24AF9" w:rsidRPr="00AA1057" w14:paraId="3446B88C" w14:textId="77777777" w:rsidTr="001D2FC4">
        <w:trPr>
          <w:trHeight w:val="355"/>
        </w:trPr>
        <w:tc>
          <w:tcPr>
            <w:tcW w:w="3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CF61B83" w14:textId="2752D070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7F18B3">
              <w:rPr>
                <w:rFonts w:asciiTheme="majorHAnsi" w:hAnsiTheme="majorHAnsi" w:cs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732AF8DB" wp14:editId="5299D169">
                  <wp:extent cx="1790855" cy="2171888"/>
                  <wp:effectExtent l="0" t="0" r="0" b="0"/>
                  <wp:docPr id="1" name="Picture 1" descr="A picture containing wall, indoor, pos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wall, indoor, posing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A5D16" w14:textId="43A4CF71" w:rsidR="007F18B3" w:rsidRPr="00AA1057" w:rsidRDefault="007F18B3" w:rsidP="001D2FC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432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F21EF6F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shd w:val="clear" w:color="auto" w:fill="D5DCE4" w:themeFill="text2" w:themeFillTint="33"/>
            <w:vAlign w:val="center"/>
          </w:tcPr>
          <w:p w14:paraId="43EB3204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GOALS AND MOTIVATIONS</w:t>
            </w:r>
          </w:p>
        </w:tc>
        <w:tc>
          <w:tcPr>
            <w:tcW w:w="432" w:type="dxa"/>
            <w:vMerge w:val="restart"/>
            <w:tcBorders>
              <w:top w:val="nil"/>
              <w:bottom w:val="nil"/>
            </w:tcBorders>
            <w:vAlign w:val="center"/>
          </w:tcPr>
          <w:p w14:paraId="30EAA23D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shd w:val="clear" w:color="auto" w:fill="D5DCE4" w:themeFill="text2" w:themeFillTint="33"/>
            <w:vAlign w:val="center"/>
          </w:tcPr>
          <w:p w14:paraId="345ECF62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CHALLENGES AND OBSTACLES</w:t>
            </w:r>
          </w:p>
        </w:tc>
      </w:tr>
      <w:tr w:rsidR="007F18B3" w:rsidRPr="00AA1057" w14:paraId="296C6FF5" w14:textId="77777777" w:rsidTr="001D2FC4">
        <w:trPr>
          <w:trHeight w:val="1844"/>
        </w:trPr>
        <w:tc>
          <w:tcPr>
            <w:tcW w:w="30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822937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F6C49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left w:val="nil"/>
              <w:bottom w:val="nil"/>
            </w:tcBorders>
            <w:vAlign w:val="center"/>
          </w:tcPr>
          <w:p w14:paraId="1069E744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9D9DEC4" w14:textId="77777777" w:rsidR="007F18B3" w:rsidRPr="00AA1057" w:rsidRDefault="007F18B3" w:rsidP="001D2FC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John is wanting to save money to go towards buying a smartwatch.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4643D9FC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40E735C" w14:textId="77777777" w:rsidR="007F18B3" w:rsidRPr="00AA1057" w:rsidRDefault="007F18B3" w:rsidP="001D2FC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John doesn’t have a job to be able to save money towards his goal and he doesn’t have much spare time to be able to work.</w:t>
            </w:r>
          </w:p>
        </w:tc>
      </w:tr>
      <w:tr w:rsidR="007F18B3" w:rsidRPr="00AA1057" w14:paraId="59C6E80E" w14:textId="77777777" w:rsidTr="001D2FC4">
        <w:trPr>
          <w:trHeight w:val="237"/>
        </w:trPr>
        <w:tc>
          <w:tcPr>
            <w:tcW w:w="303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00FD42F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A4BE22C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left w:val="nil"/>
              <w:bottom w:val="nil"/>
            </w:tcBorders>
            <w:vAlign w:val="center"/>
          </w:tcPr>
          <w:p w14:paraId="0C30765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3A37F471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0FA965ED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Merge/>
            <w:vAlign w:val="center"/>
          </w:tcPr>
          <w:p w14:paraId="70B7E486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58FD249E" w14:textId="77777777" w:rsidTr="001D2FC4">
        <w:trPr>
          <w:trHeight w:val="237"/>
        </w:trPr>
        <w:tc>
          <w:tcPr>
            <w:tcW w:w="4574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3EC15932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QUOTATION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1A87B386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62FEE5C8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67C21C25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Merge/>
            <w:vAlign w:val="center"/>
          </w:tcPr>
          <w:p w14:paraId="1CBEA64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7F5FFA74" w14:textId="77777777" w:rsidTr="001D2FC4">
        <w:trPr>
          <w:trHeight w:val="720"/>
        </w:trPr>
        <w:tc>
          <w:tcPr>
            <w:tcW w:w="457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27297CB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The purpose of our lives is to be happy.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01360AC9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14871CE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23429977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D062255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3FEB7E2A" w14:textId="77777777" w:rsidTr="001D2FC4">
        <w:trPr>
          <w:trHeight w:val="237"/>
        </w:trPr>
        <w:tc>
          <w:tcPr>
            <w:tcW w:w="4574" w:type="dxa"/>
            <w:gridSpan w:val="2"/>
            <w:shd w:val="clear" w:color="auto" w:fill="FFC000"/>
            <w:vAlign w:val="center"/>
          </w:tcPr>
          <w:p w14:paraId="201843B5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5DEA2B21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7B85698D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482F3AE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Merge/>
            <w:vAlign w:val="center"/>
          </w:tcPr>
          <w:p w14:paraId="56F2E942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09447709" w14:textId="77777777" w:rsidTr="001D2FC4">
        <w:trPr>
          <w:trHeight w:val="355"/>
        </w:trPr>
        <w:tc>
          <w:tcPr>
            <w:tcW w:w="4574" w:type="dxa"/>
            <w:gridSpan w:val="2"/>
            <w:vAlign w:val="center"/>
          </w:tcPr>
          <w:p w14:paraId="4853EE65" w14:textId="77777777" w:rsidR="007F18B3" w:rsidRPr="00AA1057" w:rsidRDefault="007F18B3" w:rsidP="001D2FC4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John Campbell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56ED6A10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D0ACBB1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52352402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BB35158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52D412FF" w14:textId="77777777" w:rsidTr="001D2FC4">
        <w:trPr>
          <w:trHeight w:val="237"/>
        </w:trPr>
        <w:tc>
          <w:tcPr>
            <w:tcW w:w="4574" w:type="dxa"/>
            <w:gridSpan w:val="2"/>
            <w:shd w:val="clear" w:color="auto" w:fill="FFC000"/>
            <w:vAlign w:val="center"/>
          </w:tcPr>
          <w:p w14:paraId="2297547C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432" w:type="dxa"/>
            <w:vMerge/>
            <w:tcBorders>
              <w:bottom w:val="nil"/>
              <w:right w:val="nil"/>
            </w:tcBorders>
            <w:vAlign w:val="center"/>
          </w:tcPr>
          <w:p w14:paraId="2290E61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tcBorders>
              <w:left w:val="nil"/>
              <w:right w:val="nil"/>
            </w:tcBorders>
            <w:vAlign w:val="center"/>
          </w:tcPr>
          <w:p w14:paraId="2BD73641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491CCC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tcBorders>
              <w:left w:val="nil"/>
              <w:right w:val="nil"/>
            </w:tcBorders>
            <w:vAlign w:val="center"/>
          </w:tcPr>
          <w:p w14:paraId="61E2BF5C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7F18B3" w:rsidRPr="00AA1057" w14:paraId="6834AF0B" w14:textId="77777777" w:rsidTr="001D2FC4">
        <w:trPr>
          <w:trHeight w:val="355"/>
        </w:trPr>
        <w:tc>
          <w:tcPr>
            <w:tcW w:w="4574" w:type="dxa"/>
            <w:gridSpan w:val="2"/>
            <w:vAlign w:val="center"/>
          </w:tcPr>
          <w:p w14:paraId="2CE9B407" w14:textId="77777777" w:rsidR="007F18B3" w:rsidRPr="00AA1057" w:rsidRDefault="007F18B3" w:rsidP="001D2FC4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16 years old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1CAC3FE5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shd w:val="clear" w:color="auto" w:fill="D5DCE4" w:themeFill="text2" w:themeFillTint="33"/>
            <w:vAlign w:val="center"/>
          </w:tcPr>
          <w:p w14:paraId="171BF562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FRUSTRATIONS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26A16521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shd w:val="clear" w:color="auto" w:fill="D5DCE4" w:themeFill="text2" w:themeFillTint="33"/>
            <w:vAlign w:val="center"/>
          </w:tcPr>
          <w:p w14:paraId="18B16321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SOURCES OF INFORMATION</w:t>
            </w:r>
          </w:p>
        </w:tc>
      </w:tr>
      <w:tr w:rsidR="007F18B3" w:rsidRPr="00AA1057" w14:paraId="7204262B" w14:textId="77777777" w:rsidTr="001D2FC4">
        <w:trPr>
          <w:trHeight w:val="237"/>
        </w:trPr>
        <w:tc>
          <w:tcPr>
            <w:tcW w:w="4574" w:type="dxa"/>
            <w:gridSpan w:val="2"/>
            <w:shd w:val="clear" w:color="auto" w:fill="FFC000"/>
            <w:vAlign w:val="center"/>
          </w:tcPr>
          <w:p w14:paraId="482C32D4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62A6D631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 w:val="restart"/>
            <w:vAlign w:val="center"/>
          </w:tcPr>
          <w:p w14:paraId="3573F436" w14:textId="77777777" w:rsidR="007F18B3" w:rsidRPr="00AA1057" w:rsidRDefault="007F18B3" w:rsidP="001D2FC4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John can’t check when he gets a notification in class as he doesn’t have a smartwatch to see it without having to get his phone out.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3C6C905D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shd w:val="clear" w:color="auto" w:fill="F2F2F2" w:themeFill="background1" w:themeFillShade="F2"/>
            <w:vAlign w:val="center"/>
          </w:tcPr>
          <w:p w14:paraId="2BEB03F9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BOOKS</w:t>
            </w:r>
          </w:p>
        </w:tc>
      </w:tr>
      <w:tr w:rsidR="007F18B3" w:rsidRPr="00AA1057" w14:paraId="346F70C1" w14:textId="77777777" w:rsidTr="001D2FC4">
        <w:trPr>
          <w:trHeight w:val="355"/>
        </w:trPr>
        <w:tc>
          <w:tcPr>
            <w:tcW w:w="4574" w:type="dxa"/>
            <w:gridSpan w:val="2"/>
            <w:vAlign w:val="center"/>
          </w:tcPr>
          <w:p w14:paraId="24394119" w14:textId="77777777" w:rsidR="007F18B3" w:rsidRPr="00AA1057" w:rsidRDefault="007F18B3" w:rsidP="001D2FC4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Male 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43833120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1B0078B0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7C22A62A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Align w:val="center"/>
          </w:tcPr>
          <w:p w14:paraId="584D9C3B" w14:textId="0CEAC2DB" w:rsidR="007F18B3" w:rsidRPr="00AA1057" w:rsidRDefault="0092224C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John doesn’t like </w:t>
            </w:r>
            <w:r w:rsidR="00086364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reading,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so he doesn’t have a book he likes </w:t>
            </w:r>
          </w:p>
        </w:tc>
      </w:tr>
      <w:tr w:rsidR="007F18B3" w:rsidRPr="00AA1057" w14:paraId="04ED2C3F" w14:textId="77777777" w:rsidTr="001D2FC4">
        <w:trPr>
          <w:trHeight w:val="237"/>
        </w:trPr>
        <w:tc>
          <w:tcPr>
            <w:tcW w:w="4574" w:type="dxa"/>
            <w:gridSpan w:val="2"/>
            <w:shd w:val="clear" w:color="auto" w:fill="FFC000"/>
            <w:vAlign w:val="center"/>
          </w:tcPr>
          <w:p w14:paraId="3245767A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2DDF0269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5F6C32AF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54E15AC9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shd w:val="clear" w:color="auto" w:fill="F2F2F2" w:themeFill="background1" w:themeFillShade="F2"/>
            <w:vAlign w:val="center"/>
          </w:tcPr>
          <w:p w14:paraId="6464AA7B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BLOGS</w:t>
            </w:r>
          </w:p>
        </w:tc>
      </w:tr>
      <w:tr w:rsidR="007F18B3" w:rsidRPr="00AA1057" w14:paraId="599DB4D6" w14:textId="77777777" w:rsidTr="001D2FC4">
        <w:trPr>
          <w:trHeight w:val="355"/>
        </w:trPr>
        <w:tc>
          <w:tcPr>
            <w:tcW w:w="4574" w:type="dxa"/>
            <w:gridSpan w:val="2"/>
            <w:vAlign w:val="center"/>
          </w:tcPr>
          <w:p w14:paraId="19C70E28" w14:textId="77777777" w:rsidR="007F18B3" w:rsidRPr="00AA1057" w:rsidRDefault="007F18B3" w:rsidP="001D2FC4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Lower Hutt/ Wellington 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0476E0E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5F9E1B76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4F906425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Align w:val="center"/>
          </w:tcPr>
          <w:p w14:paraId="715EB6F4" w14:textId="50D59395" w:rsidR="007F18B3" w:rsidRPr="00AA1057" w:rsidRDefault="008635CE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Gaming Blogs</w:t>
            </w:r>
          </w:p>
        </w:tc>
      </w:tr>
      <w:tr w:rsidR="007F18B3" w:rsidRPr="00AA1057" w14:paraId="3F62EA9A" w14:textId="77777777" w:rsidTr="001D2FC4">
        <w:trPr>
          <w:trHeight w:val="237"/>
        </w:trPr>
        <w:tc>
          <w:tcPr>
            <w:tcW w:w="4574" w:type="dxa"/>
            <w:gridSpan w:val="2"/>
            <w:shd w:val="clear" w:color="auto" w:fill="FFC000"/>
            <w:vAlign w:val="center"/>
          </w:tcPr>
          <w:p w14:paraId="122F5BDF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OCCUPATION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3DE44397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7901DFED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57F892C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shd w:val="clear" w:color="auto" w:fill="F2F2F2" w:themeFill="background1" w:themeFillShade="F2"/>
            <w:vAlign w:val="center"/>
          </w:tcPr>
          <w:p w14:paraId="762332DB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CONFERENCES</w:t>
            </w:r>
          </w:p>
        </w:tc>
      </w:tr>
      <w:tr w:rsidR="007F18B3" w:rsidRPr="00AA1057" w14:paraId="7097B0CE" w14:textId="77777777" w:rsidTr="001D2FC4">
        <w:trPr>
          <w:trHeight w:val="355"/>
        </w:trPr>
        <w:tc>
          <w:tcPr>
            <w:tcW w:w="4574" w:type="dxa"/>
            <w:gridSpan w:val="2"/>
            <w:vAlign w:val="center"/>
          </w:tcPr>
          <w:p w14:paraId="50CEF747" w14:textId="77777777" w:rsidR="007F18B3" w:rsidRPr="00AA1057" w:rsidRDefault="007F18B3" w:rsidP="001D2FC4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High School Student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2EF136C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76CE93C1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6E0746CD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Align w:val="center"/>
          </w:tcPr>
          <w:p w14:paraId="283411B2" w14:textId="6F74900C" w:rsidR="007F18B3" w:rsidRPr="00AA1057" w:rsidRDefault="00086364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Music fest</w:t>
            </w:r>
            <w:r w:rsidR="00614AFA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i</w:t>
            </w:r>
            <w:r w:rsidR="00371B6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vals and concerts</w:t>
            </w:r>
          </w:p>
        </w:tc>
      </w:tr>
      <w:tr w:rsidR="007F18B3" w:rsidRPr="00AA1057" w14:paraId="38D80906" w14:textId="77777777" w:rsidTr="001D2FC4">
        <w:trPr>
          <w:trHeight w:val="237"/>
        </w:trPr>
        <w:tc>
          <w:tcPr>
            <w:tcW w:w="4574" w:type="dxa"/>
            <w:gridSpan w:val="2"/>
            <w:shd w:val="clear" w:color="auto" w:fill="FFC000"/>
            <w:vAlign w:val="center"/>
          </w:tcPr>
          <w:p w14:paraId="0666B232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JOB TITLE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2CCED63F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15FDFD90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4BF54C8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shd w:val="clear" w:color="auto" w:fill="F2F2F2" w:themeFill="background1" w:themeFillShade="F2"/>
            <w:vAlign w:val="center"/>
          </w:tcPr>
          <w:p w14:paraId="1C851735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EXPERTS</w:t>
            </w:r>
          </w:p>
        </w:tc>
      </w:tr>
      <w:tr w:rsidR="007F18B3" w:rsidRPr="00AA1057" w14:paraId="36E704A9" w14:textId="77777777" w:rsidTr="001D2FC4">
        <w:trPr>
          <w:trHeight w:val="355"/>
        </w:trPr>
        <w:tc>
          <w:tcPr>
            <w:tcW w:w="4574" w:type="dxa"/>
            <w:gridSpan w:val="2"/>
            <w:vAlign w:val="center"/>
          </w:tcPr>
          <w:p w14:paraId="52DEEA91" w14:textId="77777777" w:rsidR="007F18B3" w:rsidRPr="00AA1057" w:rsidRDefault="007F18B3" w:rsidP="001D2FC4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Unemployed 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4CD9B024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56472B65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0358A520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Align w:val="center"/>
          </w:tcPr>
          <w:p w14:paraId="7AC37185" w14:textId="66A2457A" w:rsidR="007F18B3" w:rsidRPr="00AA1057" w:rsidRDefault="006E0D00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Ed Sh</w:t>
            </w:r>
            <w:r w:rsidR="00086364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eeran</w:t>
            </w:r>
          </w:p>
        </w:tc>
      </w:tr>
      <w:tr w:rsidR="007F18B3" w:rsidRPr="00AA1057" w14:paraId="4D207DFC" w14:textId="77777777" w:rsidTr="001D2FC4">
        <w:trPr>
          <w:trHeight w:val="237"/>
        </w:trPr>
        <w:tc>
          <w:tcPr>
            <w:tcW w:w="4574" w:type="dxa"/>
            <w:gridSpan w:val="2"/>
            <w:shd w:val="clear" w:color="auto" w:fill="FFC000"/>
            <w:vAlign w:val="center"/>
          </w:tcPr>
          <w:p w14:paraId="57AA9F49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HIGHEST LEVEL OF EDUCATION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47AD8FD5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6873AFD3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392D1C80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shd w:val="clear" w:color="auto" w:fill="F2F2F2" w:themeFill="background1" w:themeFillShade="F2"/>
            <w:vAlign w:val="center"/>
          </w:tcPr>
          <w:p w14:paraId="12AB3517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MAGAZINES</w:t>
            </w:r>
          </w:p>
        </w:tc>
      </w:tr>
      <w:tr w:rsidR="007F18B3" w:rsidRPr="00AA1057" w14:paraId="46D7B32E" w14:textId="77777777" w:rsidTr="001D2FC4">
        <w:trPr>
          <w:trHeight w:val="355"/>
        </w:trPr>
        <w:tc>
          <w:tcPr>
            <w:tcW w:w="4574" w:type="dxa"/>
            <w:gridSpan w:val="2"/>
            <w:vAlign w:val="center"/>
          </w:tcPr>
          <w:p w14:paraId="728E0316" w14:textId="250E0136" w:rsidR="007F18B3" w:rsidRPr="00AA1057" w:rsidRDefault="00897E06" w:rsidP="001D2FC4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NECA Level 1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4D195B54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60D17490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5E71AA5A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vAlign w:val="center"/>
          </w:tcPr>
          <w:p w14:paraId="49A12A11" w14:textId="3A563687" w:rsidR="007F18B3" w:rsidRPr="00B364E4" w:rsidRDefault="00B364E4" w:rsidP="001D2FC4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364E4">
              <w:rPr>
                <w:b/>
                <w:bCs/>
                <w:color w:val="000000"/>
                <w:sz w:val="27"/>
                <w:szCs w:val="27"/>
              </w:rPr>
              <w:t xml:space="preserve">His </w:t>
            </w:r>
            <w:r w:rsidR="00651CC4">
              <w:rPr>
                <w:b/>
                <w:bCs/>
                <w:color w:val="000000"/>
                <w:sz w:val="27"/>
                <w:szCs w:val="27"/>
              </w:rPr>
              <w:t>favourite</w:t>
            </w:r>
            <w:r w:rsidRPr="00B364E4">
              <w:rPr>
                <w:b/>
                <w:bCs/>
                <w:color w:val="000000"/>
                <w:sz w:val="27"/>
                <w:szCs w:val="27"/>
              </w:rPr>
              <w:t xml:space="preserve"> magazines are ones that are about gaming for example “Play” magazine.</w:t>
            </w:r>
          </w:p>
        </w:tc>
      </w:tr>
      <w:tr w:rsidR="007F18B3" w:rsidRPr="00AA1057" w14:paraId="0C9CB727" w14:textId="77777777" w:rsidTr="001D2FC4">
        <w:trPr>
          <w:trHeight w:val="61"/>
        </w:trPr>
        <w:tc>
          <w:tcPr>
            <w:tcW w:w="4574" w:type="dxa"/>
            <w:gridSpan w:val="2"/>
            <w:shd w:val="clear" w:color="auto" w:fill="FFC000"/>
            <w:vAlign w:val="center"/>
          </w:tcPr>
          <w:p w14:paraId="5C01BFDB" w14:textId="77777777" w:rsidR="007F18B3" w:rsidRDefault="007F18B3" w:rsidP="001D2FC4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lastRenderedPageBreak/>
              <w:t>ANNUAL INCOME</w:t>
            </w:r>
          </w:p>
          <w:p w14:paraId="4A2A0DB9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4A5D51E4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7" w:type="dxa"/>
            <w:vMerge/>
            <w:vAlign w:val="center"/>
          </w:tcPr>
          <w:p w14:paraId="791B6FF1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  <w:vAlign w:val="center"/>
          </w:tcPr>
          <w:p w14:paraId="2CA261C5" w14:textId="77777777" w:rsidR="007F18B3" w:rsidRPr="00AA1057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6" w:type="dxa"/>
            <w:shd w:val="clear" w:color="auto" w:fill="F2F2F2" w:themeFill="background1" w:themeFillShade="F2"/>
            <w:vAlign w:val="center"/>
          </w:tcPr>
          <w:p w14:paraId="20974B6C" w14:textId="77777777" w:rsidR="007F18B3" w:rsidRDefault="007F18B3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AA1057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WEBSITES</w:t>
            </w:r>
          </w:p>
          <w:p w14:paraId="6C8D87B9" w14:textId="41CF728E" w:rsidR="00651CC4" w:rsidRPr="00AA1057" w:rsidRDefault="00651CC4" w:rsidP="001D2FC4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YouTube and Spotify </w:t>
            </w:r>
          </w:p>
        </w:tc>
      </w:tr>
    </w:tbl>
    <w:p w14:paraId="12CB1FD5" w14:textId="77777777" w:rsidR="0065506F" w:rsidRPr="00AA1057" w:rsidRDefault="0065506F" w:rsidP="0065506F">
      <w:pPr>
        <w:rPr>
          <w:rFonts w:asciiTheme="majorHAnsi" w:hAnsiTheme="majorHAnsi" w:cstheme="majorHAnsi"/>
          <w:noProof/>
          <w:sz w:val="24"/>
          <w:szCs w:val="24"/>
        </w:rPr>
        <w:sectPr w:rsidR="0065506F" w:rsidRPr="00AA1057" w:rsidSect="0024515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691DAE69" w14:textId="4F28E39E" w:rsidR="00897E06" w:rsidRPr="00B34D87" w:rsidRDefault="00897E06" w:rsidP="00897E06">
      <w:pPr>
        <w:tabs>
          <w:tab w:val="left" w:pos="5255"/>
        </w:tabs>
        <w:rPr>
          <w:rFonts w:asciiTheme="majorHAnsi" w:hAnsiTheme="majorHAnsi" w:cstheme="majorHAnsi"/>
          <w:sz w:val="2"/>
          <w:szCs w:val="2"/>
        </w:rPr>
        <w:sectPr w:rsidR="00897E06" w:rsidRPr="00B34D87" w:rsidSect="00245159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78E619D3" w14:textId="0AFF1312" w:rsidR="00E2674B" w:rsidRPr="00B7682C" w:rsidRDefault="00E2674B" w:rsidP="00E2674B">
      <w:pPr>
        <w:tabs>
          <w:tab w:val="left" w:pos="3728"/>
        </w:tabs>
        <w:rPr>
          <w:rFonts w:asciiTheme="majorHAnsi" w:hAnsiTheme="majorHAnsi" w:cstheme="majorHAnsi"/>
          <w:sz w:val="2"/>
          <w:szCs w:val="2"/>
        </w:rPr>
      </w:pPr>
    </w:p>
    <w:sectPr w:rsidR="00E2674B" w:rsidRPr="00B7682C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69EB" w14:textId="77777777" w:rsidR="008F3440" w:rsidRDefault="008F3440" w:rsidP="00D4300C">
      <w:r>
        <w:separator/>
      </w:r>
    </w:p>
  </w:endnote>
  <w:endnote w:type="continuationSeparator" w:id="0">
    <w:p w14:paraId="5CFD3688" w14:textId="77777777" w:rsidR="008F3440" w:rsidRDefault="008F3440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6FC257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7F3FFF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865A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58926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2F9A24" w14:textId="77777777" w:rsidR="0065506F" w:rsidRDefault="0065506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39157F" w14:textId="77777777" w:rsidR="0065506F" w:rsidRDefault="0065506F" w:rsidP="00BA1CA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1068" w14:textId="77777777" w:rsidR="0065506F" w:rsidRDefault="0065506F" w:rsidP="00BA1CA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2D98" w14:textId="77777777" w:rsidR="0065506F" w:rsidRDefault="0065506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57830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01348" w14:textId="77777777" w:rsidR="0065506F" w:rsidRDefault="0065506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D07E90" w14:textId="77777777" w:rsidR="0065506F" w:rsidRDefault="0065506F" w:rsidP="00BA1CA5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8483C" w14:textId="77777777" w:rsidR="0065506F" w:rsidRDefault="0065506F" w:rsidP="00BA1CA5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EB9A" w14:textId="77777777" w:rsidR="0065506F" w:rsidRDefault="00655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91D7" w14:textId="77777777" w:rsidR="008F3440" w:rsidRDefault="008F3440" w:rsidP="00D4300C">
      <w:r>
        <w:separator/>
      </w:r>
    </w:p>
  </w:footnote>
  <w:footnote w:type="continuationSeparator" w:id="0">
    <w:p w14:paraId="650A97E8" w14:textId="77777777" w:rsidR="008F3440" w:rsidRDefault="008F3440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0E2E2" w14:textId="77777777" w:rsidR="0065506F" w:rsidRDefault="00655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DE4A" w14:textId="77777777" w:rsidR="0065506F" w:rsidRDefault="00655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C9AB" w14:textId="77777777" w:rsidR="0065506F" w:rsidRDefault="00655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4A1C" w14:textId="77777777" w:rsidR="0065506F" w:rsidRDefault="0065506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5314" w14:textId="77777777" w:rsidR="0065506F" w:rsidRDefault="0065506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A93" w14:textId="77777777" w:rsidR="0065506F" w:rsidRDefault="00655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058C0"/>
    <w:multiLevelType w:val="multilevel"/>
    <w:tmpl w:val="0DCC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47A64"/>
    <w:multiLevelType w:val="multilevel"/>
    <w:tmpl w:val="63F2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453">
    <w:abstractNumId w:val="9"/>
  </w:num>
  <w:num w:numId="2" w16cid:durableId="1005136073">
    <w:abstractNumId w:val="8"/>
  </w:num>
  <w:num w:numId="3" w16cid:durableId="722214258">
    <w:abstractNumId w:val="7"/>
  </w:num>
  <w:num w:numId="4" w16cid:durableId="27999899">
    <w:abstractNumId w:val="6"/>
  </w:num>
  <w:num w:numId="5" w16cid:durableId="808278444">
    <w:abstractNumId w:val="5"/>
  </w:num>
  <w:num w:numId="6" w16cid:durableId="1482652420">
    <w:abstractNumId w:val="4"/>
  </w:num>
  <w:num w:numId="7" w16cid:durableId="1545949019">
    <w:abstractNumId w:val="3"/>
  </w:num>
  <w:num w:numId="8" w16cid:durableId="1245652935">
    <w:abstractNumId w:val="2"/>
  </w:num>
  <w:num w:numId="9" w16cid:durableId="1796605897">
    <w:abstractNumId w:val="1"/>
  </w:num>
  <w:num w:numId="10" w16cid:durableId="2056809733">
    <w:abstractNumId w:val="0"/>
  </w:num>
  <w:num w:numId="11" w16cid:durableId="674577350">
    <w:abstractNumId w:val="20"/>
  </w:num>
  <w:num w:numId="12" w16cid:durableId="1319458725">
    <w:abstractNumId w:val="30"/>
  </w:num>
  <w:num w:numId="13" w16cid:durableId="1509297087">
    <w:abstractNumId w:val="29"/>
  </w:num>
  <w:num w:numId="14" w16cid:durableId="1118530367">
    <w:abstractNumId w:val="18"/>
  </w:num>
  <w:num w:numId="15" w16cid:durableId="882788902">
    <w:abstractNumId w:val="15"/>
  </w:num>
  <w:num w:numId="16" w16cid:durableId="967008419">
    <w:abstractNumId w:val="19"/>
  </w:num>
  <w:num w:numId="17" w16cid:durableId="821039952">
    <w:abstractNumId w:val="26"/>
  </w:num>
  <w:num w:numId="18" w16cid:durableId="608902444">
    <w:abstractNumId w:val="24"/>
  </w:num>
  <w:num w:numId="19" w16cid:durableId="547692389">
    <w:abstractNumId w:val="11"/>
  </w:num>
  <w:num w:numId="20" w16cid:durableId="1393114972">
    <w:abstractNumId w:val="13"/>
  </w:num>
  <w:num w:numId="21" w16cid:durableId="2003240360">
    <w:abstractNumId w:val="21"/>
  </w:num>
  <w:num w:numId="22" w16cid:durableId="127862437">
    <w:abstractNumId w:val="16"/>
  </w:num>
  <w:num w:numId="23" w16cid:durableId="249703750">
    <w:abstractNumId w:val="14"/>
  </w:num>
  <w:num w:numId="24" w16cid:durableId="498665552">
    <w:abstractNumId w:val="10"/>
  </w:num>
  <w:num w:numId="25" w16cid:durableId="150757346">
    <w:abstractNumId w:val="22"/>
  </w:num>
  <w:num w:numId="26" w16cid:durableId="2106343438">
    <w:abstractNumId w:val="23"/>
  </w:num>
  <w:num w:numId="27" w16cid:durableId="1133909268">
    <w:abstractNumId w:val="28"/>
  </w:num>
  <w:num w:numId="28" w16cid:durableId="970554924">
    <w:abstractNumId w:val="31"/>
  </w:num>
  <w:num w:numId="29" w16cid:durableId="393356630">
    <w:abstractNumId w:val="17"/>
  </w:num>
  <w:num w:numId="30" w16cid:durableId="1084181822">
    <w:abstractNumId w:val="27"/>
  </w:num>
  <w:num w:numId="31" w16cid:durableId="531189856">
    <w:abstractNumId w:val="12"/>
  </w:num>
  <w:num w:numId="32" w16cid:durableId="4722124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0043D"/>
    <w:rsid w:val="00006E61"/>
    <w:rsid w:val="00010207"/>
    <w:rsid w:val="00016299"/>
    <w:rsid w:val="0002022F"/>
    <w:rsid w:val="00027FE5"/>
    <w:rsid w:val="00031AF7"/>
    <w:rsid w:val="00056E4C"/>
    <w:rsid w:val="00062BFE"/>
    <w:rsid w:val="00082A3A"/>
    <w:rsid w:val="000860A7"/>
    <w:rsid w:val="00086364"/>
    <w:rsid w:val="000B3AA5"/>
    <w:rsid w:val="000D0112"/>
    <w:rsid w:val="000D5F7F"/>
    <w:rsid w:val="000E139B"/>
    <w:rsid w:val="000E6BB7"/>
    <w:rsid w:val="000E7AF5"/>
    <w:rsid w:val="000F6F8D"/>
    <w:rsid w:val="00111C4F"/>
    <w:rsid w:val="00121D51"/>
    <w:rsid w:val="001472A1"/>
    <w:rsid w:val="00150F87"/>
    <w:rsid w:val="00157113"/>
    <w:rsid w:val="00177F32"/>
    <w:rsid w:val="001962A6"/>
    <w:rsid w:val="00197E3B"/>
    <w:rsid w:val="001B70D4"/>
    <w:rsid w:val="001C28B8"/>
    <w:rsid w:val="001C2AEC"/>
    <w:rsid w:val="001C7751"/>
    <w:rsid w:val="001D1964"/>
    <w:rsid w:val="001D2FC4"/>
    <w:rsid w:val="001F42D2"/>
    <w:rsid w:val="00211359"/>
    <w:rsid w:val="00220F28"/>
    <w:rsid w:val="00230990"/>
    <w:rsid w:val="00231DAC"/>
    <w:rsid w:val="00245159"/>
    <w:rsid w:val="00247CBE"/>
    <w:rsid w:val="002507EE"/>
    <w:rsid w:val="0025708E"/>
    <w:rsid w:val="0026438C"/>
    <w:rsid w:val="00272513"/>
    <w:rsid w:val="002731B0"/>
    <w:rsid w:val="00293F0D"/>
    <w:rsid w:val="002A17D8"/>
    <w:rsid w:val="002A41D0"/>
    <w:rsid w:val="002A45FC"/>
    <w:rsid w:val="002B0C12"/>
    <w:rsid w:val="002B5D26"/>
    <w:rsid w:val="002C68F7"/>
    <w:rsid w:val="002D38C6"/>
    <w:rsid w:val="002E4407"/>
    <w:rsid w:val="002E69C2"/>
    <w:rsid w:val="002F2C0D"/>
    <w:rsid w:val="002F39CD"/>
    <w:rsid w:val="002F4B26"/>
    <w:rsid w:val="002F6D70"/>
    <w:rsid w:val="00303C60"/>
    <w:rsid w:val="00314CE5"/>
    <w:rsid w:val="00334F75"/>
    <w:rsid w:val="00341A03"/>
    <w:rsid w:val="00343CF7"/>
    <w:rsid w:val="003604FF"/>
    <w:rsid w:val="0036274A"/>
    <w:rsid w:val="0036595F"/>
    <w:rsid w:val="00371B66"/>
    <w:rsid w:val="0037471F"/>
    <w:rsid w:val="003758D7"/>
    <w:rsid w:val="00376B04"/>
    <w:rsid w:val="00384D78"/>
    <w:rsid w:val="00391685"/>
    <w:rsid w:val="00394B8A"/>
    <w:rsid w:val="003A167F"/>
    <w:rsid w:val="003A191F"/>
    <w:rsid w:val="003A32F5"/>
    <w:rsid w:val="003C25DB"/>
    <w:rsid w:val="003D09B1"/>
    <w:rsid w:val="003D28EE"/>
    <w:rsid w:val="003D6731"/>
    <w:rsid w:val="003E2895"/>
    <w:rsid w:val="003F787D"/>
    <w:rsid w:val="00416028"/>
    <w:rsid w:val="00422668"/>
    <w:rsid w:val="0042404B"/>
    <w:rsid w:val="00426BF6"/>
    <w:rsid w:val="00434271"/>
    <w:rsid w:val="00435402"/>
    <w:rsid w:val="00440D39"/>
    <w:rsid w:val="00454121"/>
    <w:rsid w:val="0045552B"/>
    <w:rsid w:val="004630AB"/>
    <w:rsid w:val="00470385"/>
    <w:rsid w:val="004741B9"/>
    <w:rsid w:val="00482909"/>
    <w:rsid w:val="00491059"/>
    <w:rsid w:val="00492BF1"/>
    <w:rsid w:val="00493BCE"/>
    <w:rsid w:val="004952F9"/>
    <w:rsid w:val="0049537E"/>
    <w:rsid w:val="004B47D5"/>
    <w:rsid w:val="004B4C32"/>
    <w:rsid w:val="004C3D43"/>
    <w:rsid w:val="004C44B4"/>
    <w:rsid w:val="004D59AF"/>
    <w:rsid w:val="004E4E83"/>
    <w:rsid w:val="004E7C78"/>
    <w:rsid w:val="004F2D68"/>
    <w:rsid w:val="0050252A"/>
    <w:rsid w:val="00507788"/>
    <w:rsid w:val="00512412"/>
    <w:rsid w:val="00520C9B"/>
    <w:rsid w:val="005301DD"/>
    <w:rsid w:val="00531F82"/>
    <w:rsid w:val="00535E36"/>
    <w:rsid w:val="005430B2"/>
    <w:rsid w:val="00547183"/>
    <w:rsid w:val="00557B4A"/>
    <w:rsid w:val="00557C38"/>
    <w:rsid w:val="00557CD6"/>
    <w:rsid w:val="00560932"/>
    <w:rsid w:val="00571109"/>
    <w:rsid w:val="00585DBD"/>
    <w:rsid w:val="005A2BD6"/>
    <w:rsid w:val="005B0B4C"/>
    <w:rsid w:val="005B1953"/>
    <w:rsid w:val="005B1D94"/>
    <w:rsid w:val="005B2E0A"/>
    <w:rsid w:val="005B7C30"/>
    <w:rsid w:val="005C1013"/>
    <w:rsid w:val="005C3418"/>
    <w:rsid w:val="005E2CD8"/>
    <w:rsid w:val="005F5ABE"/>
    <w:rsid w:val="005F6661"/>
    <w:rsid w:val="00600E92"/>
    <w:rsid w:val="0060692C"/>
    <w:rsid w:val="00614981"/>
    <w:rsid w:val="00614AFA"/>
    <w:rsid w:val="00636327"/>
    <w:rsid w:val="00641794"/>
    <w:rsid w:val="0065106E"/>
    <w:rsid w:val="00651CC4"/>
    <w:rsid w:val="0065506F"/>
    <w:rsid w:val="00691D78"/>
    <w:rsid w:val="00692C64"/>
    <w:rsid w:val="006B5ECE"/>
    <w:rsid w:val="006B6267"/>
    <w:rsid w:val="006C1052"/>
    <w:rsid w:val="006C3D6C"/>
    <w:rsid w:val="006C469D"/>
    <w:rsid w:val="006C5267"/>
    <w:rsid w:val="006C66DE"/>
    <w:rsid w:val="006D36F2"/>
    <w:rsid w:val="006D37D8"/>
    <w:rsid w:val="006D6888"/>
    <w:rsid w:val="006E0D00"/>
    <w:rsid w:val="006E2D2B"/>
    <w:rsid w:val="007023AC"/>
    <w:rsid w:val="007111E4"/>
    <w:rsid w:val="00714325"/>
    <w:rsid w:val="00724029"/>
    <w:rsid w:val="00747A30"/>
    <w:rsid w:val="00754D1F"/>
    <w:rsid w:val="00756B3B"/>
    <w:rsid w:val="00774101"/>
    <w:rsid w:val="00775283"/>
    <w:rsid w:val="0078197E"/>
    <w:rsid w:val="007874B8"/>
    <w:rsid w:val="007919FA"/>
    <w:rsid w:val="007A782A"/>
    <w:rsid w:val="007B7937"/>
    <w:rsid w:val="007C3F7C"/>
    <w:rsid w:val="007D1A93"/>
    <w:rsid w:val="007D4AAB"/>
    <w:rsid w:val="007F08AA"/>
    <w:rsid w:val="007F18B3"/>
    <w:rsid w:val="00806132"/>
    <w:rsid w:val="0081690B"/>
    <w:rsid w:val="00827F6D"/>
    <w:rsid w:val="0083103C"/>
    <w:rsid w:val="008350B3"/>
    <w:rsid w:val="00853F17"/>
    <w:rsid w:val="00855DFA"/>
    <w:rsid w:val="008635CE"/>
    <w:rsid w:val="00863730"/>
    <w:rsid w:val="00882563"/>
    <w:rsid w:val="00893185"/>
    <w:rsid w:val="00896E33"/>
    <w:rsid w:val="00897E06"/>
    <w:rsid w:val="008B73DB"/>
    <w:rsid w:val="008C027C"/>
    <w:rsid w:val="008C59BA"/>
    <w:rsid w:val="008D5BD1"/>
    <w:rsid w:val="008E525C"/>
    <w:rsid w:val="008F0F82"/>
    <w:rsid w:val="008F3440"/>
    <w:rsid w:val="008F68CA"/>
    <w:rsid w:val="00902365"/>
    <w:rsid w:val="009152A8"/>
    <w:rsid w:val="009212F2"/>
    <w:rsid w:val="0092224C"/>
    <w:rsid w:val="00924F37"/>
    <w:rsid w:val="00936F89"/>
    <w:rsid w:val="00942BD8"/>
    <w:rsid w:val="00951F56"/>
    <w:rsid w:val="00975A3D"/>
    <w:rsid w:val="00976532"/>
    <w:rsid w:val="00982B8C"/>
    <w:rsid w:val="00990B15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4514B"/>
    <w:rsid w:val="00A5156E"/>
    <w:rsid w:val="00A6224F"/>
    <w:rsid w:val="00A64F1A"/>
    <w:rsid w:val="00A6738D"/>
    <w:rsid w:val="00A673D8"/>
    <w:rsid w:val="00A75D4B"/>
    <w:rsid w:val="00A93D89"/>
    <w:rsid w:val="00A94F4C"/>
    <w:rsid w:val="00A95536"/>
    <w:rsid w:val="00AA1057"/>
    <w:rsid w:val="00AA1168"/>
    <w:rsid w:val="00AB1F2A"/>
    <w:rsid w:val="00AB6DA3"/>
    <w:rsid w:val="00AE1515"/>
    <w:rsid w:val="00AE1A89"/>
    <w:rsid w:val="00AE4275"/>
    <w:rsid w:val="00AF55C9"/>
    <w:rsid w:val="00B00DB7"/>
    <w:rsid w:val="00B307B3"/>
    <w:rsid w:val="00B34D87"/>
    <w:rsid w:val="00B364E4"/>
    <w:rsid w:val="00B7682C"/>
    <w:rsid w:val="00B77C75"/>
    <w:rsid w:val="00B8500C"/>
    <w:rsid w:val="00B850F5"/>
    <w:rsid w:val="00B8721A"/>
    <w:rsid w:val="00BA1CA5"/>
    <w:rsid w:val="00BB7435"/>
    <w:rsid w:val="00BC38F6"/>
    <w:rsid w:val="00BC5534"/>
    <w:rsid w:val="00BC7F9D"/>
    <w:rsid w:val="00BE0A0D"/>
    <w:rsid w:val="00BE4FE4"/>
    <w:rsid w:val="00BF6A23"/>
    <w:rsid w:val="00BF7E31"/>
    <w:rsid w:val="00C12C0B"/>
    <w:rsid w:val="00C24AF9"/>
    <w:rsid w:val="00C24C2A"/>
    <w:rsid w:val="00C425A7"/>
    <w:rsid w:val="00C479CE"/>
    <w:rsid w:val="00C506DF"/>
    <w:rsid w:val="00C60B0A"/>
    <w:rsid w:val="00C74CEC"/>
    <w:rsid w:val="00C75002"/>
    <w:rsid w:val="00C76D5B"/>
    <w:rsid w:val="00C91469"/>
    <w:rsid w:val="00C92568"/>
    <w:rsid w:val="00C955A4"/>
    <w:rsid w:val="00CA2CD6"/>
    <w:rsid w:val="00CB0C9B"/>
    <w:rsid w:val="00CB3106"/>
    <w:rsid w:val="00CB4DF0"/>
    <w:rsid w:val="00CB7FA5"/>
    <w:rsid w:val="00CC1FCF"/>
    <w:rsid w:val="00CC550A"/>
    <w:rsid w:val="00CC6A0F"/>
    <w:rsid w:val="00CD3675"/>
    <w:rsid w:val="00CD426A"/>
    <w:rsid w:val="00CD579B"/>
    <w:rsid w:val="00D022DF"/>
    <w:rsid w:val="00D147A9"/>
    <w:rsid w:val="00D2319A"/>
    <w:rsid w:val="00D2644E"/>
    <w:rsid w:val="00D26580"/>
    <w:rsid w:val="00D3535A"/>
    <w:rsid w:val="00D4300C"/>
    <w:rsid w:val="00D5014F"/>
    <w:rsid w:val="00D51670"/>
    <w:rsid w:val="00D60874"/>
    <w:rsid w:val="00D63617"/>
    <w:rsid w:val="00D6463A"/>
    <w:rsid w:val="00D660EC"/>
    <w:rsid w:val="00D675F4"/>
    <w:rsid w:val="00D82ADF"/>
    <w:rsid w:val="00D90B36"/>
    <w:rsid w:val="00D93EC4"/>
    <w:rsid w:val="00D9494A"/>
    <w:rsid w:val="00DA1C1B"/>
    <w:rsid w:val="00DA3D45"/>
    <w:rsid w:val="00DB1AE1"/>
    <w:rsid w:val="00DC681D"/>
    <w:rsid w:val="00DD02E3"/>
    <w:rsid w:val="00DF07A9"/>
    <w:rsid w:val="00DF563A"/>
    <w:rsid w:val="00E00A5A"/>
    <w:rsid w:val="00E16BF4"/>
    <w:rsid w:val="00E17836"/>
    <w:rsid w:val="00E2674B"/>
    <w:rsid w:val="00E616CD"/>
    <w:rsid w:val="00E62BF6"/>
    <w:rsid w:val="00E63257"/>
    <w:rsid w:val="00E8348B"/>
    <w:rsid w:val="00E83F63"/>
    <w:rsid w:val="00E85774"/>
    <w:rsid w:val="00E85804"/>
    <w:rsid w:val="00E92430"/>
    <w:rsid w:val="00EA4242"/>
    <w:rsid w:val="00EB23F8"/>
    <w:rsid w:val="00EB2F83"/>
    <w:rsid w:val="00EB6ABD"/>
    <w:rsid w:val="00ED363F"/>
    <w:rsid w:val="00ED47F3"/>
    <w:rsid w:val="00EF654B"/>
    <w:rsid w:val="00F03FAF"/>
    <w:rsid w:val="00F04D6C"/>
    <w:rsid w:val="00F11312"/>
    <w:rsid w:val="00F40634"/>
    <w:rsid w:val="00F42363"/>
    <w:rsid w:val="00F466E9"/>
    <w:rsid w:val="00F507D7"/>
    <w:rsid w:val="00F51467"/>
    <w:rsid w:val="00F53753"/>
    <w:rsid w:val="00F60090"/>
    <w:rsid w:val="00F61C92"/>
    <w:rsid w:val="00F75BE4"/>
    <w:rsid w:val="00F7606F"/>
    <w:rsid w:val="00F85E87"/>
    <w:rsid w:val="00F90516"/>
    <w:rsid w:val="00FB4C7E"/>
    <w:rsid w:val="00FE0386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75F0EB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trt0xe">
    <w:name w:val="trt0xe"/>
    <w:basedOn w:val="Normal"/>
    <w:rsid w:val="00AA105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4.xml"/><Relationship Id="rId27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170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Katherine Mulder</cp:lastModifiedBy>
  <cp:revision>152</cp:revision>
  <cp:lastPrinted>2018-04-15T17:50:00Z</cp:lastPrinted>
  <dcterms:created xsi:type="dcterms:W3CDTF">2022-03-01T02:18:00Z</dcterms:created>
  <dcterms:modified xsi:type="dcterms:W3CDTF">2022-05-15T02:00:00Z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